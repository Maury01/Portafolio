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46C6F8"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74930</wp:posOffset>
                </wp:positionV>
                <wp:extent cx="4619625" cy="349250"/>
                <wp:effectExtent l="0" t="0" r="3175" b="635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3492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2" o:spid="_x0000_s1026" o:spt="2" style="position:absolute;left:0pt;margin-left:189.6pt;margin-top:5.9pt;height:27.5pt;width:363.75pt;z-index:251662336;v-text-anchor:middle;mso-width-relative:page;mso-height-relative:page;" fillcolor="#E7E6E6 [3214]" filled="t" stroked="f" coordsize="21600,21600" arcsize="0.166666666666667" o:gfxdata="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Er+lFtkAAAAKAQAADwAAAAAAAAAB&#10;ACAAAAAiAAAAZHJzL2Rvd25yZXYueG1sUEsBAhQAFAAAAAgAh07iQGg0kEqBAgAA2AQAAA4AAAAA&#10;AAAAAQAgAAAAKA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ge">
                  <wp:posOffset>381000</wp:posOffset>
                </wp:positionV>
                <wp:extent cx="3729355" cy="34226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9355" cy="342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C1BC9EA">
                            <w:pPr>
                              <w:snapToGrid w:val="0"/>
                              <w:jc w:val="left"/>
                              <w:rPr>
                                <w:rFonts w:hint="default" w:ascii="Calibri" w:hAnsi="Calibri" w:cs="Calibri" w:eastAsiaTheme="minorEastAsia"/>
                                <w:b/>
                                <w:bCs w:val="0"/>
                                <w:color w:val="000000" w:themeColor="text1"/>
                                <w:sz w:val="32"/>
                                <w:szCs w:val="32"/>
                                <w:lang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 w:eastAsiaTheme="minorEastAsia"/>
                                <w:b/>
                                <w:bCs w:val="0"/>
                                <w:color w:val="000000" w:themeColor="text1"/>
                                <w:sz w:val="32"/>
                                <w:szCs w:val="32"/>
                                <w:lang w:val="es-E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Perfil</w:t>
                            </w:r>
                            <w:r>
                              <w:rPr>
                                <w:rFonts w:hint="default" w:ascii="Calibri" w:hAnsi="Calibri" w:cs="Calibri" w:eastAsiaTheme="minorEastAsia"/>
                                <w:b/>
                                <w:bCs w:val="0"/>
                                <w:color w:val="000000" w:themeColor="text1"/>
                                <w:sz w:val="32"/>
                                <w:szCs w:val="32"/>
                                <w:lang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Profesional</w:t>
                            </w:r>
                          </w:p>
                          <w:p w14:paraId="0ECEB34A">
                            <w:pPr>
                              <w:snapToGrid w:val="0"/>
                              <w:jc w:val="left"/>
                              <w:rPr>
                                <w:rFonts w:hint="default" w:ascii="Calibri" w:hAnsi="Calibri" w:cs="Calibri" w:eastAsiaTheme="minorEastAsia"/>
                                <w:b/>
                                <w:bCs w:val="0"/>
                                <w:color w:val="000000" w:themeColor="text1"/>
                                <w:sz w:val="32"/>
                                <w:szCs w:val="32"/>
                                <w:lang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313C5D6">
                            <w:pPr>
                              <w:rPr>
                                <w:rFonts w:hint="default" w:ascii="Arial Bold" w:hAnsi="Arial Bold" w:cs="Arial Bold"/>
                                <w:b/>
                                <w:bCs w:val="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1pt;margin-top:30pt;height:26.95pt;width:293.65pt;mso-position-vertical-relative:page;z-index:251663360;mso-width-relative:page;mso-height-relative:page;" filled="f" stroked="f" coordsize="21600,21600" o:gfxdata="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+2&#10;irjXAAAACgEAAA8AAAAAAAAAAQAgAAAAIgAAAGRycy9kb3ducmV2LnhtbFBLAQIUABQAAAAIAIdO&#10;4kC1PYWOJAIAACo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4C1BC9EA">
                      <w:pPr>
                        <w:snapToGrid w:val="0"/>
                        <w:jc w:val="left"/>
                        <w:rPr>
                          <w:rFonts w:hint="default" w:ascii="Calibri" w:hAnsi="Calibri" w:cs="Calibri" w:eastAsiaTheme="minorEastAsia"/>
                          <w:b/>
                          <w:bCs w:val="0"/>
                          <w:color w:val="000000" w:themeColor="text1"/>
                          <w:sz w:val="32"/>
                          <w:szCs w:val="32"/>
                          <w:lang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 w:eastAsiaTheme="minorEastAsia"/>
                          <w:b/>
                          <w:bCs w:val="0"/>
                          <w:color w:val="000000" w:themeColor="text1"/>
                          <w:sz w:val="32"/>
                          <w:szCs w:val="32"/>
                          <w:lang w:val="es-E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Perfil</w:t>
                      </w:r>
                      <w:r>
                        <w:rPr>
                          <w:rFonts w:hint="default" w:ascii="Calibri" w:hAnsi="Calibri" w:cs="Calibri" w:eastAsiaTheme="minorEastAsia"/>
                          <w:b/>
                          <w:bCs w:val="0"/>
                          <w:color w:val="000000" w:themeColor="text1"/>
                          <w:sz w:val="32"/>
                          <w:szCs w:val="32"/>
                          <w:lang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Profesional</w:t>
                      </w:r>
                    </w:p>
                    <w:p w14:paraId="0ECEB34A">
                      <w:pPr>
                        <w:snapToGrid w:val="0"/>
                        <w:jc w:val="left"/>
                        <w:rPr>
                          <w:rFonts w:hint="default" w:ascii="Calibri" w:hAnsi="Calibri" w:cs="Calibri" w:eastAsiaTheme="minorEastAsia"/>
                          <w:b/>
                          <w:bCs w:val="0"/>
                          <w:color w:val="000000" w:themeColor="text1"/>
                          <w:sz w:val="32"/>
                          <w:szCs w:val="32"/>
                          <w:lang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313C5D6">
                      <w:pPr>
                        <w:rPr>
                          <w:rFonts w:hint="default" w:ascii="Arial Bold" w:hAnsi="Arial Bold" w:cs="Arial Bold"/>
                          <w:b/>
                          <w:bCs w:val="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360045</wp:posOffset>
            </wp:positionH>
            <wp:positionV relativeFrom="paragraph">
              <wp:posOffset>-75565</wp:posOffset>
            </wp:positionV>
            <wp:extent cx="1299845" cy="1452880"/>
            <wp:effectExtent l="0" t="0" r="14605" b="13970"/>
            <wp:wrapNone/>
            <wp:docPr id="3" name="图片 3" descr="C:\Users\Pc\Downloads\Portafolio\recuros\img\perfil.jpgper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Pc\Downloads\Portafolio\recuros\img\perfil.jpgperfil"/>
                    <pic:cNvPicPr>
                      <a:picLocks noChangeAspect="1"/>
                    </pic:cNvPicPr>
                  </pic:nvPicPr>
                  <pic:blipFill>
                    <a:blip r:embed="rId4"/>
                    <a:srcRect l="5288" r="5288"/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145288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</w:p>
    <w:p w14:paraId="0B567871">
      <w:pPr>
        <w:rPr>
          <w:rFonts w:hint="eastAsia" w:eastAsiaTheme="minorEastAsia"/>
          <w:lang w:eastAsia="zh-CN"/>
        </w:rPr>
      </w:pPr>
    </w:p>
    <w:p w14:paraId="77FEE97F"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110490</wp:posOffset>
                </wp:positionV>
                <wp:extent cx="4547235" cy="1091565"/>
                <wp:effectExtent l="0" t="0" r="0" b="0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235" cy="10915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73A4947">
                            <w:r>
                              <w:t>Soy una persona proactiva</w:t>
                            </w:r>
                            <w:r>
                              <w:rPr>
                                <w:rFonts w:hint="default"/>
                                <w:lang w:val="es-ES"/>
                              </w:rPr>
                              <w:t xml:space="preserve"> y analítica, me destaco por mi capacidad para resolver problemas. </w:t>
                            </w:r>
                            <w:r>
                              <w:t>Busco una oportunidad para aplicar mis habilidades</w:t>
                            </w:r>
                            <w:r>
                              <w:rPr>
                                <w:rFonts w:hint="default"/>
                                <w:lang w:val="es-ES"/>
                              </w:rPr>
                              <w:t xml:space="preserve"> en gestión de proyectos </w:t>
                            </w:r>
                            <w:r>
                              <w:t xml:space="preserve">en un entorno dinámico y colaborativo, contribuyendo al desarrollo de soluciones tecnológicas </w:t>
                            </w:r>
                            <w:r>
                              <w:rPr>
                                <w:rFonts w:hint="default"/>
                                <w:lang w:val="es-ES"/>
                              </w:rPr>
                              <w:t xml:space="preserve">e </w:t>
                            </w:r>
                            <w:r>
                              <w:t>innovadoras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9.85pt;margin-top:8.7pt;height:85.95pt;width:358.05pt;z-index:251664384;mso-width-relative:page;mso-height-relative:page;" filled="f" stroked="f" coordsize="21600,21600" o:gfxdata="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mY5Sr2AAAAAsBAAAPAAAAAAAAAAEAIAAAACIAAABkcnMvZG93bnJldi54bWxQSwECFAAUAAAA&#10;CACHTuJAu2852CcCAAArBAAADgAAAAAAAAABACAAAAAn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773A4947">
                      <w:r>
                        <w:t>Soy una persona proactiva</w:t>
                      </w:r>
                      <w:r>
                        <w:rPr>
                          <w:rFonts w:hint="default"/>
                          <w:lang w:val="es-ES"/>
                        </w:rPr>
                        <w:t xml:space="preserve"> y analítica, me destaco por mi capacidad para resolver problemas. </w:t>
                      </w:r>
                      <w:r>
                        <w:t>Busco una oportunidad para aplicar mis habilidades</w:t>
                      </w:r>
                      <w:r>
                        <w:rPr>
                          <w:rFonts w:hint="default"/>
                          <w:lang w:val="es-ES"/>
                        </w:rPr>
                        <w:t xml:space="preserve"> en gestión de proyectos </w:t>
                      </w:r>
                      <w:r>
                        <w:t xml:space="preserve">en un entorno dinámico y colaborativo, contribuyendo al desarrollo de soluciones tecnológicas </w:t>
                      </w:r>
                      <w:r>
                        <w:rPr>
                          <w:rFonts w:hint="default"/>
                          <w:lang w:val="es-ES"/>
                        </w:rPr>
                        <w:t xml:space="preserve">e </w:t>
                      </w:r>
                      <w:r>
                        <w:t>innovadoras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75565</wp:posOffset>
                </wp:positionV>
                <wp:extent cx="2294890" cy="9476740"/>
                <wp:effectExtent l="0" t="0" r="16510" b="2286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540" y="277495"/>
                          <a:ext cx="2294890" cy="9476740"/>
                        </a:xfrm>
                        <a:prstGeom prst="roundRect">
                          <a:avLst>
                            <a:gd name="adj" fmla="val 8024"/>
                          </a:avLst>
                        </a:prstGeom>
                        <a:gradFill>
                          <a:gsLst>
                            <a:gs pos="0">
                              <a:srgbClr val="012D86"/>
                            </a:gs>
                            <a:gs pos="100000">
                              <a:srgbClr val="0E2557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6" o:spt="2" style="position:absolute;left:0pt;margin-left:-9.5pt;margin-top:5.95pt;height:746.2pt;width:180.7pt;z-index:251660288;v-text-anchor:middle;mso-width-relative:page;mso-height-relative:page;" fillcolor="#012D86" filled="t" stroked="f" coordsize="21600,21600" arcsize="0.0802314814814815" o:gfxdata="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G+7L&#10;MNgAAAALAQAADwAAAAAAAAABACAAAAAiAAAAZHJzL2Rvd25yZXYueG1sUEsBAhQAFAAAAAgAh07i&#10;QD/FMtjNAgAAhgUAAA4AAAAAAAAAAQAgAAAAJwEAAGRycy9lMm9Eb2MueG1sUEsFBgAAAAAGAAYA&#10;WQEAAGYGAAAAAA==&#10;">
                <v:fill type="gradient" on="t" color2="#0E2557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14D64167"/>
    <w:p w14:paraId="3D308AD1"/>
    <w:p w14:paraId="5E637336"/>
    <w:p w14:paraId="6B322500"/>
    <w:p w14:paraId="2E926F18"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ragraph">
                  <wp:posOffset>33020</wp:posOffset>
                </wp:positionV>
                <wp:extent cx="7644765" cy="8288020"/>
                <wp:effectExtent l="0" t="0" r="0" b="0"/>
                <wp:wrapNone/>
                <wp:docPr id="61" name="Grupo 61">
                  <a:hlinkClick xmlns:a="http://schemas.openxmlformats.org/drawingml/2006/main" r:id="rId5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4765" cy="8288020"/>
                          <a:chOff x="5129" y="2973"/>
                          <a:chExt cx="12039" cy="13052"/>
                        </a:xfrm>
                      </wpg:grpSpPr>
                      <wpg:grpSp>
                        <wpg:cNvPr id="21" name="Grupo 21"/>
                        <wpg:cNvGrpSpPr/>
                        <wpg:grpSpPr>
                          <a:xfrm>
                            <a:off x="9119" y="3886"/>
                            <a:ext cx="8049" cy="2419"/>
                            <a:chOff x="9922" y="5085"/>
                            <a:chExt cx="8049" cy="2419"/>
                          </a:xfrm>
                        </wpg:grpSpPr>
                        <wpg:grpSp>
                          <wpg:cNvPr id="18" name="Grupo 18"/>
                          <wpg:cNvGrpSpPr/>
                          <wpg:grpSpPr>
                            <a:xfrm>
                              <a:off x="10022" y="6222"/>
                              <a:ext cx="7949" cy="1282"/>
                              <a:chOff x="10022" y="6222"/>
                              <a:chExt cx="7949" cy="1282"/>
                            </a:xfrm>
                          </wpg:grpSpPr>
                          <wps:wsp>
                            <wps:cNvPr id="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22" y="6250"/>
                                <a:ext cx="1740" cy="4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41D4714D">
                                  <w:pPr>
                                    <w:pBdr>
                                      <w:bottom w:val="single" w:color="A5A5A5" w:themeColor="background1" w:themeShade="A6" w:sz="12" w:space="1"/>
                                    </w:pBdr>
                                    <w:snapToGrid w:val="0"/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5A5C59"/>
                                      <w:sz w:val="24"/>
                                      <w:szCs w:val="24"/>
                                      <w:lang w:val="es-ES"/>
                                    </w:rPr>
                                    <w:t>2017 - 2019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710" y="6222"/>
                                <a:ext cx="6261" cy="12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1E2B1FA2">
                                  <w:pPr>
                                    <w:snapToGrid w:val="0"/>
                                    <w:rPr>
                                      <w:rFonts w:hint="default" w:ascii="Calibri" w:hAnsi="Calibri" w:cs="Calibri"/>
                                      <w:b/>
                                      <w:color w:val="5A5C5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Calibri" w:hAnsi="Calibri" w:cs="Calibri"/>
                                      <w:b/>
                                      <w:bCs w:val="0"/>
                                      <w:color w:val="000000" w:themeColor="text1"/>
                                      <w:sz w:val="28"/>
                                      <w:szCs w:val="28"/>
                                      <w:lang w:val="es-E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Instuto Nacional de Usulután</w:t>
                                  </w:r>
                                  <w:r>
                                    <w:rPr>
                                      <w:rFonts w:hint="default" w:ascii="Calibri" w:hAnsi="Calibri" w:cs="Calibri"/>
                                      <w:b/>
                                      <w:color w:val="5A5C59"/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default" w:ascii="Calibri" w:hAnsi="Calibri" w:cs="Calibri"/>
                                      <w:b/>
                                      <w:color w:val="5A5C59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</w:p>
                                <w:p w14:paraId="0CDD07F0">
                                  <w:pPr>
                                    <w:snapToGrid w:val="0"/>
                                    <w:rPr>
                                      <w:rFonts w:hint="default" w:ascii="Calibri" w:hAnsi="Calibri" w:cs="Calibri"/>
                                      <w:b/>
                                      <w:color w:val="5A5C5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Calibri" w:hAnsi="Calibri" w:cs="Calibri"/>
                                      <w:b/>
                                      <w:color w:val="5A5C59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502539AC">
                                  <w:pPr>
                                    <w:snapToGrid w:val="0"/>
                                    <w:rPr>
                                      <w:rFonts w:hint="default" w:ascii="Calibri" w:hAnsi="Calibri" w:cs="Calibri"/>
                                      <w:b w:val="0"/>
                                      <w:caps/>
                                      <w:sz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Calibri" w:hAnsi="Calibri" w:cs="Calibri"/>
                                      <w:b w:val="0"/>
                                      <w:caps/>
                                      <w:sz w:val="20"/>
                                      <w:lang w:val="es-ES" w:eastAsia="zh-CN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hint="default" w:ascii="Calibri" w:hAnsi="Calibri" w:cs="Calibri"/>
                                      <w:b w:val="0"/>
                                      <w:caps/>
                                      <w:sz w:val="20"/>
                                      <w:lang w:val="en-US" w:eastAsia="zh-CN"/>
                                    </w:rPr>
                                    <w:t>Técnico Vocacional en desarrollo de software.</w:t>
                                  </w:r>
                                </w:p>
                                <w:p w14:paraId="3D7B4745">
                                  <w:pPr>
                                    <w:snapToGrid w:val="0"/>
                                    <w:rPr>
                                      <w:rFonts w:hint="default" w:ascii="Calibri" w:hAnsi="Calibri" w:cs="Calibri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19" name="Grupo 19"/>
                          <wpg:cNvGrpSpPr/>
                          <wpg:grpSpPr>
                            <a:xfrm>
                              <a:off x="9922" y="5085"/>
                              <a:ext cx="7670" cy="1038"/>
                              <a:chOff x="9922" y="5085"/>
                              <a:chExt cx="7670" cy="1038"/>
                            </a:xfrm>
                          </wpg:grpSpPr>
                          <wps:wsp>
                            <wps:cNvPr id="1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22" y="5173"/>
                                <a:ext cx="1890" cy="4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6E6D8BCC">
                                  <w:pPr>
                                    <w:pBdr>
                                      <w:bottom w:val="single" w:color="A5A5A5" w:themeColor="background1" w:themeShade="A6" w:sz="12" w:space="1"/>
                                    </w:pBdr>
                                    <w:snapToGrid w:val="0"/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5A5C59"/>
                                      <w:sz w:val="24"/>
                                      <w:szCs w:val="24"/>
                                      <w:lang w:val="es-ES"/>
                                    </w:rPr>
                                    <w:t>2020 - En Curso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740" y="5085"/>
                                <a:ext cx="5852" cy="103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629F24ED">
                                  <w:pPr>
                                    <w:snapToGrid w:val="0"/>
                                    <w:rPr>
                                      <w:rFonts w:hint="default" w:ascii="Calibri" w:hAnsi="Calibri" w:cs="Calibri"/>
                                      <w:b/>
                                      <w:color w:val="5A5C5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Calibri" w:hAnsi="Calibri" w:cs="Calibri"/>
                                      <w:b/>
                                      <w:bCs w:val="0"/>
                                      <w:color w:val="000000" w:themeColor="text1"/>
                                      <w:sz w:val="28"/>
                                      <w:szCs w:val="28"/>
                                      <w:lang w:val="es-E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Universidad Gerardo Barrios</w:t>
                                  </w:r>
                                  <w:r>
                                    <w:rPr>
                                      <w:rFonts w:hint="default" w:ascii="Calibri" w:hAnsi="Calibri" w:cs="Calibri"/>
                                      <w:b/>
                                      <w:color w:val="5A5C59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default" w:ascii="Calibri" w:hAnsi="Calibri" w:cs="Calibri"/>
                                      <w:b/>
                                      <w:color w:val="5A5C59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</w:p>
                                <w:p w14:paraId="48E27F70">
                                  <w:pPr>
                                    <w:snapToGrid w:val="0"/>
                                    <w:rPr>
                                      <w:rFonts w:hint="default" w:ascii="Calibri" w:hAnsi="Calibri" w:cs="Calibri"/>
                                      <w:b/>
                                      <w:color w:val="5A5C5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Calibri" w:hAnsi="Calibri" w:cs="Calibri"/>
                                      <w:b/>
                                      <w:color w:val="5A5C59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692386AB">
                                  <w:pPr>
                                    <w:snapToGrid w:val="0"/>
                                    <w:rPr>
                                      <w:rFonts w:hint="default" w:ascii="Calibri" w:hAnsi="Calibri" w:cs="Calibri"/>
                                      <w:color w:val="808080" w:themeColor="background1" w:themeShade="8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hint="default" w:ascii="Calibri" w:hAnsi="Calibri" w:cs="Calibri"/>
                                      <w:b w:val="0"/>
                                      <w:caps/>
                                      <w:sz w:val="20"/>
                                      <w:lang w:val="es-ES" w:eastAsia="zh-CN"/>
                                    </w:rPr>
                                    <w:t>-INGENIERÍA en sistemas y redes INFORMÁTICAS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g:grpSp>
                        <wpg:cNvPr id="60" name="Grupo 60"/>
                        <wpg:cNvGrpSpPr/>
                        <wpg:grpSpPr>
                          <a:xfrm>
                            <a:off x="5129" y="2973"/>
                            <a:ext cx="11229" cy="13052"/>
                            <a:chOff x="5129" y="2973"/>
                            <a:chExt cx="11229" cy="13052"/>
                          </a:xfrm>
                        </wpg:grpSpPr>
                        <wps:wsp>
                          <wps:cNvPr id="12" name="圆角矩形 12"/>
                          <wps:cNvSpPr/>
                          <wps:spPr>
                            <a:xfrm>
                              <a:off x="9083" y="3065"/>
                              <a:ext cx="7275" cy="550"/>
                            </a:xfrm>
                            <a:prstGeom prst="round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57" name="Grupo 57"/>
                          <wpg:cNvGrpSpPr/>
                          <wpg:grpSpPr>
                            <a:xfrm>
                              <a:off x="5129" y="2973"/>
                              <a:ext cx="9856" cy="13052"/>
                              <a:chOff x="4051" y="2973"/>
                              <a:chExt cx="9856" cy="13052"/>
                            </a:xfrm>
                          </wpg:grpSpPr>
                          <wps:wsp>
                            <wps:cNvPr id="1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34" y="3093"/>
                                <a:ext cx="5873" cy="53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73E37B8C">
                                  <w:pPr>
                                    <w:snapToGrid w:val="0"/>
                                    <w:jc w:val="left"/>
                                    <w:rPr>
                                      <w:rFonts w:hint="default" w:ascii="Calibri" w:hAnsi="Calibri" w:cs="Calibri" w:eastAsiaTheme="minorEastAsia"/>
                                      <w:b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alibri" w:hAnsi="Calibri" w:cs="Calibri"/>
                                      <w:b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EDUCA</w:t>
                                  </w:r>
                                  <w:r>
                                    <w:rPr>
                                      <w:rFonts w:hint="default" w:ascii="Calibri" w:hAnsi="Calibri" w:cs="Calibri"/>
                                      <w:b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  <w:lang w:val="es-E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C</w:t>
                                  </w:r>
                                  <w:r>
                                    <w:rPr>
                                      <w:rFonts w:hint="default" w:ascii="Calibri" w:hAnsi="Calibri" w:cs="Calibri"/>
                                      <w:b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I</w:t>
                                  </w:r>
                                  <w:r>
                                    <w:rPr>
                                      <w:rFonts w:hint="default" w:ascii="Calibri" w:hAnsi="Calibri" w:cs="Calibri"/>
                                      <w:b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  <w:lang w:val="es-E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Ó</w:t>
                                  </w:r>
                                  <w:r>
                                    <w:rPr>
                                      <w:rFonts w:hint="default" w:ascii="Calibri" w:hAnsi="Calibri" w:cs="Calibri"/>
                                      <w:b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N</w:t>
                                  </w:r>
                                </w:p>
                                <w:p w14:paraId="4583C11E">
                                  <w:pPr>
                                    <w:rPr>
                                      <w:rFonts w:hint="default" w:ascii="Arial Bold" w:hAnsi="Arial Bold" w:cs="Arial Bold"/>
                                      <w:b/>
                                      <w:bCs w:val="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56" name="Grupo 56"/>
                            <wpg:cNvGrpSpPr/>
                            <wpg:grpSpPr>
                              <a:xfrm>
                                <a:off x="4051" y="2973"/>
                                <a:ext cx="3879" cy="13052"/>
                                <a:chOff x="4051" y="2973"/>
                                <a:chExt cx="3879" cy="13052"/>
                              </a:xfrm>
                            </wpg:grpSpPr>
                            <wps:wsp>
                              <wps:cNvPr id="4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74" y="2973"/>
                                  <a:ext cx="3502" cy="8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 w14:paraId="41FE6256">
                                    <w:pPr>
                                      <w:adjustRightInd w:val="0"/>
                                      <w:snapToGrid w:val="0"/>
                                      <w:spacing w:line="240" w:lineRule="auto"/>
                                      <w:ind w:left="110" w:hanging="201" w:hangingChars="50"/>
                                      <w:jc w:val="center"/>
                                      <w:rPr>
                                        <w:rFonts w:hint="default" w:ascii="Calibri" w:hAnsi="Calibri" w:cs="Calibri"/>
                                        <w:color w:val="FFFFFF" w:themeColor="background1"/>
                                        <w:szCs w:val="21"/>
                                        <w:lang w:val="es-ES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alibri" w:hAnsi="Calibri" w:cs="Calibri"/>
                                        <w:b/>
                                        <w:bCs/>
                                        <w:color w:val="FFFFFF" w:themeColor="background1"/>
                                        <w:spacing w:val="60"/>
                                        <w:sz w:val="28"/>
                                        <w:szCs w:val="28"/>
                                        <w:lang w:val="es-ES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Mauricio Enrique Vásquez Ramírez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51" name="Grupo 51"/>
                              <wpg:cNvGrpSpPr/>
                              <wpg:grpSpPr>
                                <a:xfrm>
                                  <a:off x="4051" y="6413"/>
                                  <a:ext cx="3632" cy="4971"/>
                                  <a:chOff x="4051" y="6420"/>
                                  <a:chExt cx="3632" cy="5256"/>
                                </a:xfrm>
                              </wpg:grpSpPr>
                              <wps:wsp>
                                <wps:cNvPr id="58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43" y="6837"/>
                                    <a:ext cx="3540" cy="48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</a:ln>
                                </wps:spPr>
                                <wps:txbx>
                                  <w:txbxContent>
                                    <w:p w14:paraId="34082E75">
                                      <w:pPr>
                                        <w:jc w:val="left"/>
                                        <w:rPr>
                                          <w:rFonts w:hint="default"/>
                                          <w:color w:val="FFFFFF" w:themeColor="background1"/>
                                          <w:u w:val="single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FFFFFF" w:themeColor="background1"/>
                                          <w:u w:val="single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Técnicas</w:t>
                                      </w:r>
                                      <w:r>
                                        <w:rPr>
                                          <w:rFonts w:hint="default"/>
                                          <w:color w:val="FFFFFF" w:themeColor="background1"/>
                                          <w:u w:val="single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:</w:t>
                                      </w:r>
                                    </w:p>
                                    <w:p w14:paraId="6578F939">
                                      <w:pPr>
                                        <w:numPr>
                                          <w:ilvl w:val="0"/>
                                          <w:numId w:val="1"/>
                                        </w:numPr>
                                        <w:ind w:left="420" w:leftChars="0" w:hanging="420" w:firstLineChars="0"/>
                                        <w:jc w:val="left"/>
                                        <w:rPr>
                                          <w:rFonts w:hint="default"/>
                                          <w:color w:val="FFFFFF" w:themeColor="background1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FFFFFF" w:themeColor="background1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Lenguajes de programación:</w:t>
                                      </w:r>
                                      <w:r>
                                        <w:rPr>
                                          <w:rFonts w:hint="default"/>
                                          <w:color w:val="FFFFFF" w:themeColor="background1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default"/>
                                          <w:color w:val="FFFFFF" w:themeColor="background1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Python, Java.</w:t>
                                      </w:r>
                                    </w:p>
                                    <w:p w14:paraId="1AC06B4B">
                                      <w:pPr>
                                        <w:numPr>
                                          <w:ilvl w:val="0"/>
                                          <w:numId w:val="1"/>
                                        </w:numPr>
                                        <w:ind w:left="420" w:leftChars="0" w:hanging="420" w:firstLineChars="0"/>
                                        <w:jc w:val="left"/>
                                        <w:rPr>
                                          <w:rFonts w:hint="default"/>
                                          <w:color w:val="FFFFFF" w:themeColor="background1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FFFFFF" w:themeColor="background1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 xml:space="preserve">Bases de datos: </w:t>
                                      </w:r>
                                      <w:r>
                                        <w:rPr>
                                          <w:rFonts w:hint="default"/>
                                          <w:color w:val="FFFFFF" w:themeColor="background1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My</w:t>
                                      </w:r>
                                      <w:r>
                                        <w:rPr>
                                          <w:rFonts w:hint="default"/>
                                          <w:color w:val="FFFFFF" w:themeColor="background1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 xml:space="preserve">SQL, </w:t>
                                      </w:r>
                                      <w:r>
                                        <w:rPr>
                                          <w:rFonts w:hint="default"/>
                                          <w:color w:val="FFFFFF" w:themeColor="background1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MariaDB.</w:t>
                                      </w:r>
                                    </w:p>
                                    <w:p w14:paraId="3411A0FD">
                                      <w:pPr>
                                        <w:numPr>
                                          <w:ilvl w:val="0"/>
                                          <w:numId w:val="1"/>
                                        </w:numPr>
                                        <w:ind w:left="420" w:leftChars="0" w:hanging="420" w:firstLineChars="0"/>
                                        <w:jc w:val="left"/>
                                        <w:rPr>
                                          <w:rFonts w:hint="default"/>
                                          <w:color w:val="FFFFFF" w:themeColor="background1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FFFFFF" w:themeColor="background1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Sistemas operativos: Windows, Linux</w:t>
                                      </w:r>
                                      <w:r>
                                        <w:rPr>
                                          <w:rFonts w:hint="default"/>
                                          <w:color w:val="FFFFFF" w:themeColor="background1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, Ubuntu, Debian.</w:t>
                                      </w:r>
                                    </w:p>
                                    <w:p w14:paraId="69533FA5">
                                      <w:pPr>
                                        <w:numPr>
                                          <w:ilvl w:val="0"/>
                                          <w:numId w:val="1"/>
                                        </w:numPr>
                                        <w:ind w:left="420" w:leftChars="0" w:hanging="420" w:firstLineChars="0"/>
                                        <w:jc w:val="left"/>
                                        <w:rPr>
                                          <w:rFonts w:hint="default"/>
                                          <w:color w:val="FFFFFF" w:themeColor="background1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FFFFFF" w:themeColor="background1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Herramientas de desarrollo: Git</w:t>
                                      </w:r>
                                      <w:r>
                                        <w:rPr>
                                          <w:rFonts w:hint="default"/>
                                          <w:color w:val="FFFFFF" w:themeColor="background1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.</w:t>
                                      </w:r>
                                    </w:p>
                                    <w:p w14:paraId="76AF13DE">
                                      <w:pPr>
                                        <w:jc w:val="left"/>
                                        <w:rPr>
                                          <w:rFonts w:hint="default"/>
                                          <w:color w:val="FFFFFF" w:themeColor="background1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FFFFFF" w:themeColor="background1"/>
                                          <w:u w:val="single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Blandas:</w:t>
                                      </w:r>
                                      <w:r>
                                        <w:rPr>
                                          <w:rFonts w:hint="default"/>
                                          <w:color w:val="FFFFFF" w:themeColor="background1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 xml:space="preserve"> </w:t>
                                      </w:r>
                                    </w:p>
                                    <w:p w14:paraId="46782FFC">
                                      <w:pPr>
                                        <w:numPr>
                                          <w:ilvl w:val="0"/>
                                          <w:numId w:val="1"/>
                                        </w:numPr>
                                        <w:ind w:left="420" w:leftChars="0" w:hanging="420" w:firstLineChars="0"/>
                                        <w:jc w:val="left"/>
                                        <w:rPr>
                                          <w:rFonts w:hint="default"/>
                                          <w:color w:val="FFFFFF" w:themeColor="background1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FFFFFF" w:themeColor="background1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Resolución de problemas</w:t>
                                      </w:r>
                                      <w:r>
                                        <w:rPr>
                                          <w:rFonts w:hint="default"/>
                                          <w:color w:val="FFFFFF" w:themeColor="background1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.</w:t>
                                      </w:r>
                                    </w:p>
                                    <w:p w14:paraId="05B37782">
                                      <w:pPr>
                                        <w:numPr>
                                          <w:ilvl w:val="0"/>
                                          <w:numId w:val="1"/>
                                        </w:numPr>
                                        <w:ind w:left="420" w:leftChars="0" w:hanging="420" w:firstLineChars="0"/>
                                        <w:jc w:val="left"/>
                                        <w:rPr>
                                          <w:rFonts w:hint="default"/>
                                          <w:color w:val="FFFFFF" w:themeColor="background1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FFFFFF" w:themeColor="background1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Trabajo en equipo</w:t>
                                      </w:r>
                                      <w:r>
                                        <w:rPr>
                                          <w:rFonts w:hint="default"/>
                                          <w:color w:val="FFFFFF" w:themeColor="background1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.</w:t>
                                      </w:r>
                                    </w:p>
                                    <w:p w14:paraId="20A22B71">
                                      <w:pPr>
                                        <w:numPr>
                                          <w:ilvl w:val="0"/>
                                          <w:numId w:val="1"/>
                                        </w:numPr>
                                        <w:ind w:left="420" w:leftChars="0" w:hanging="420" w:firstLineChars="0"/>
                                        <w:jc w:val="left"/>
                                        <w:rPr>
                                          <w:rFonts w:hint="default"/>
                                          <w:color w:val="FFFFFF" w:themeColor="background1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FFFFFF" w:themeColor="background1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Aprendizaje rápido</w:t>
                                      </w:r>
                                      <w:r>
                                        <w:rPr>
                                          <w:rFonts w:hint="default"/>
                                          <w:color w:val="FFFFFF" w:themeColor="background1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.</w:t>
                                      </w:r>
                                    </w:p>
                                    <w:p w14:paraId="1C26A330">
                                      <w:pPr>
                                        <w:numPr>
                                          <w:ilvl w:val="0"/>
                                          <w:numId w:val="1"/>
                                        </w:numPr>
                                        <w:ind w:left="420" w:leftChars="0" w:hanging="420" w:firstLineChars="0"/>
                                        <w:jc w:val="left"/>
                                        <w:rPr>
                                          <w:rFonts w:hint="default"/>
                                          <w:color w:val="FFFFFF" w:themeColor="background1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FFFFFF" w:themeColor="background1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Adaptabilidad</w:t>
                                      </w:r>
                                      <w:r>
                                        <w:rPr>
                                          <w:rFonts w:hint="default"/>
                                          <w:color w:val="FFFFFF" w:themeColor="background1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.</w:t>
                                      </w:r>
                                    </w:p>
                                    <w:p w14:paraId="43E924B4">
                                      <w:pPr>
                                        <w:numPr>
                                          <w:ilvl w:val="0"/>
                                          <w:numId w:val="1"/>
                                        </w:numPr>
                                        <w:ind w:left="420" w:leftChars="0" w:hanging="420" w:firstLineChars="0"/>
                                        <w:jc w:val="left"/>
                                        <w:rPr>
                                          <w:rFonts w:hint="default"/>
                                          <w:color w:val="FFFFFF" w:themeColor="background1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FFFFFF" w:themeColor="background1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Comunicación efectiva</w:t>
                                      </w:r>
                                      <w:r>
                                        <w:rPr>
                                          <w:rFonts w:hint="default"/>
                                          <w:color w:val="FFFFFF" w:themeColor="background1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.</w:t>
                                      </w:r>
                                    </w:p>
                                    <w:p w14:paraId="4FBF9075">
                                      <w:pPr>
                                        <w:rPr>
                                          <w:rFonts w:hint="default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9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051" y="6420"/>
                                    <a:ext cx="3071" cy="50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</a:ln>
                                </wps:spPr>
                                <wps:txbx>
                                  <w:txbxContent>
                                    <w:p w14:paraId="46AF9051">
                                      <w:pPr>
                                        <w:snapToGrid w:val="0"/>
                                        <w:rPr>
                                          <w:rFonts w:hint="default" w:ascii="Calibri" w:hAnsi="Calibri" w:cs="Calibri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 w:ascii="Calibri" w:hAnsi="Calibri" w:cs="Calibri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Habilidades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55" name="Grupo 55"/>
                              <wpg:cNvGrpSpPr/>
                              <wpg:grpSpPr>
                                <a:xfrm>
                                  <a:off x="4093" y="11341"/>
                                  <a:ext cx="3837" cy="4684"/>
                                  <a:chOff x="4093" y="11341"/>
                                  <a:chExt cx="3837" cy="4684"/>
                                </a:xfrm>
                              </wpg:grpSpPr>
                              <wps:wsp>
                                <wps:cNvPr id="82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093" y="11811"/>
                                    <a:ext cx="3504" cy="42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</a:ln>
                                </wps:spPr>
                                <wps:txbx>
                                  <w:txbxContent>
                                    <w:p w14:paraId="2E18908F">
                                      <w:pPr>
                                        <w:numPr>
                                          <w:ilvl w:val="0"/>
                                          <w:numId w:val="2"/>
                                        </w:numPr>
                                        <w:tabs>
                                          <w:tab w:val="clear" w:pos="420"/>
                                        </w:tabs>
                                        <w:ind w:left="420" w:leftChars="0" w:hanging="420" w:firstLineChars="0"/>
                                        <w:rPr>
                                          <w:rFonts w:hint="default"/>
                                          <w:color w:val="FFFFFF" w:themeColor="background1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FFFFFF" w:themeColor="background1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CCNA: Introduction to Networks</w:t>
                                      </w:r>
                                    </w:p>
                                    <w:p w14:paraId="7E950792">
                                      <w:pPr>
                                        <w:numPr>
                                          <w:ilvl w:val="0"/>
                                          <w:numId w:val="2"/>
                                        </w:numPr>
                                        <w:tabs>
                                          <w:tab w:val="clear" w:pos="420"/>
                                        </w:tabs>
                                        <w:ind w:left="420" w:leftChars="0" w:hanging="420" w:firstLineChars="0"/>
                                        <w:rPr>
                                          <w:rFonts w:hint="default"/>
                                          <w:color w:val="FFFFFF" w:themeColor="background1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FFFFFF" w:themeColor="background1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AWS Educate Introduction to Cloud 101</w:t>
                                      </w:r>
                                    </w:p>
                                    <w:p w14:paraId="262A6057">
                                      <w:pPr>
                                        <w:numPr>
                                          <w:ilvl w:val="0"/>
                                          <w:numId w:val="2"/>
                                        </w:numPr>
                                        <w:tabs>
                                          <w:tab w:val="clear" w:pos="420"/>
                                        </w:tabs>
                                        <w:ind w:left="420" w:leftChars="0" w:hanging="420" w:firstLineChars="0"/>
                                        <w:rPr>
                                          <w:rFonts w:hint="default"/>
                                          <w:color w:val="FFFFFF" w:themeColor="background1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FFFFFF" w:themeColor="background1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AWS Educate Getting Started with Storage</w:t>
                                      </w:r>
                                    </w:p>
                                    <w:p w14:paraId="03F3A0AF">
                                      <w:pPr>
                                        <w:numPr>
                                          <w:ilvl w:val="0"/>
                                          <w:numId w:val="2"/>
                                        </w:numPr>
                                        <w:tabs>
                                          <w:tab w:val="clear" w:pos="420"/>
                                        </w:tabs>
                                        <w:ind w:left="420" w:leftChars="0" w:hanging="420" w:firstLineChars="0"/>
                                        <w:rPr>
                                          <w:rFonts w:hint="default"/>
                                          <w:color w:val="FFFFFF" w:themeColor="background1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FFFFFF" w:themeColor="background1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AWS Educate Getting Started with Compute</w:t>
                                      </w:r>
                                    </w:p>
                                    <w:p w14:paraId="0B32CEFC">
                                      <w:pPr>
                                        <w:numPr>
                                          <w:ilvl w:val="0"/>
                                          <w:numId w:val="2"/>
                                        </w:numPr>
                                        <w:tabs>
                                          <w:tab w:val="clear" w:pos="420"/>
                                        </w:tabs>
                                        <w:ind w:left="420" w:leftChars="0" w:hanging="420" w:firstLineChars="0"/>
                                        <w:rPr>
                                          <w:rFonts w:hint="default"/>
                                          <w:color w:val="FFFFFF" w:themeColor="background1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FFFFFF" w:themeColor="background1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AWS Educate Getting Started with Networking</w:t>
                                      </w:r>
                                    </w:p>
                                    <w:p w14:paraId="6FBBCC28">
                                      <w:pPr>
                                        <w:numPr>
                                          <w:ilvl w:val="0"/>
                                          <w:numId w:val="2"/>
                                        </w:numPr>
                                        <w:tabs>
                                          <w:tab w:val="clear" w:pos="420"/>
                                        </w:tabs>
                                        <w:ind w:left="420" w:leftChars="0" w:hanging="420" w:firstLineChars="0"/>
                                        <w:rPr>
                                          <w:rFonts w:hint="default"/>
                                          <w:color w:val="FFFFFF" w:themeColor="background1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FFFFFF" w:themeColor="background1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CCNA: Switching, Routing, and Wireless Essentials</w:t>
                                      </w:r>
                                    </w:p>
                                    <w:p w14:paraId="0F27C8E0">
                                      <w:pPr>
                                        <w:numPr>
                                          <w:ilvl w:val="0"/>
                                          <w:numId w:val="2"/>
                                        </w:numPr>
                                        <w:tabs>
                                          <w:tab w:val="clear" w:pos="420"/>
                                        </w:tabs>
                                        <w:ind w:left="420" w:leftChars="0" w:hanging="420" w:firstLineChars="0"/>
                                        <w:rPr>
                                          <w:rFonts w:hint="default"/>
                                          <w:color w:val="FFFFFF" w:themeColor="background1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FFFFFF" w:themeColor="background1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Cybersecurity Awareness - CAPC</w:t>
                                      </w:r>
                                    </w:p>
                                    <w:p w14:paraId="3C75C888">
                                      <w:pPr>
                                        <w:rPr>
                                          <w:rFonts w:hint="default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83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04" y="11341"/>
                                    <a:ext cx="3827" cy="48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</a:ln>
                                </wps:spPr>
                                <wps:txbx>
                                  <w:txbxContent>
                                    <w:p w14:paraId="4720E822">
                                      <w:pPr>
                                        <w:snapToGrid w:val="0"/>
                                        <w:rPr>
                                          <w:rFonts w:hint="default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 w:ascii="Calibri" w:hAnsi="Calibri" w:cs="Calibri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Cursos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54" name="Grupo 54"/>
                              <wpg:cNvGrpSpPr/>
                              <wpg:grpSpPr>
                                <a:xfrm>
                                  <a:off x="4132" y="3894"/>
                                  <a:ext cx="3399" cy="2550"/>
                                  <a:chOff x="4132" y="3894"/>
                                  <a:chExt cx="3399" cy="2550"/>
                                </a:xfrm>
                              </wpg:grpSpPr>
                              <wps:wsp>
                                <wps:cNvPr id="24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04" y="3894"/>
                                    <a:ext cx="3027" cy="2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</a:ln>
                                </wps:spPr>
                                <wps:txbx>
                                  <w:txbxContent>
                                    <w:p w14:paraId="059F3800">
                                      <w:pPr>
                                        <w:pStyle w:val="10"/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bidi w:val="0"/>
                                        <w:adjustRightInd/>
                                        <w:snapToGrid/>
                                        <w:spacing w:line="384" w:lineRule="auto"/>
                                        <w:jc w:val="left"/>
                                        <w:textAlignment w:val="auto"/>
                                        <w:rPr>
                                          <w:rFonts w:hint="default" w:ascii="Calibri" w:hAnsi="Calibri" w:cs="Calibri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 w:ascii="Calibri" w:hAnsi="Calibri" w:cs="Calibri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+503 6184 7112</w:t>
                                      </w:r>
                                    </w:p>
                                    <w:p w14:paraId="20FEE49F">
                                      <w:pPr>
                                        <w:pStyle w:val="10"/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bidi w:val="0"/>
                                        <w:adjustRightInd/>
                                        <w:snapToGrid/>
                                        <w:spacing w:line="384" w:lineRule="auto"/>
                                        <w:textAlignment w:val="auto"/>
                                        <w:rPr>
                                          <w:rFonts w:hint="default" w:ascii="Calibri" w:hAnsi="Calibri" w:cs="Calibri"/>
                                          <w:color w:val="FFFFFF" w:themeColor="background1"/>
                                          <w:sz w:val="24"/>
                                          <w:szCs w:val="24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 w:ascii="Calibri" w:hAnsi="Calibri" w:cs="Calibri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mauricio.01.ra@gmail.com</w:t>
                                      </w:r>
                                      <w:r>
                                        <w:rPr>
                                          <w:rFonts w:hint="default" w:ascii="Calibri" w:hAnsi="Calibri" w:cs="Calibri"/>
                                          <w:color w:val="FFFFFF" w:themeColor="background1"/>
                                          <w:sz w:val="24"/>
                                          <w:szCs w:val="24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 xml:space="preserve"> </w:t>
                                      </w:r>
                                    </w:p>
                                    <w:p w14:paraId="1CA0A6E3"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bidi w:val="0"/>
                                        <w:adjustRightInd/>
                                        <w:snapToGrid/>
                                        <w:spacing w:line="384" w:lineRule="auto"/>
                                        <w:textAlignment w:val="auto"/>
                                        <w:rPr>
                                          <w:rFonts w:hint="default" w:ascii="Arial Regular" w:hAnsi="Arial Regular" w:cs="Arial Regular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 w:ascii="Arial Regular" w:hAnsi="Arial Regular" w:cs="Arial Regular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rFonts w:hint="default" w:ascii="Arial Regular" w:hAnsi="Arial Regular" w:cs="Arial Regular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instrText xml:space="preserve"> HYPERLINK "http://www.linkedin.com/in/mauricio-ramirez-vas" </w:instrText>
                                      </w:r>
                                      <w:r>
                                        <w:rPr>
                                          <w:rFonts w:hint="default" w:ascii="Arial Regular" w:hAnsi="Arial Regular" w:cs="Arial Regular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Style w:val="4"/>
                                          <w:rFonts w:hint="default" w:ascii="Arial Regular" w:hAnsi="Arial Regular" w:cs="Arial Regular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Linkedin</w:t>
                                      </w:r>
                                      <w:r>
                                        <w:rPr>
                                          <w:rFonts w:hint="default" w:ascii="Arial Regular" w:hAnsi="Arial Regular" w:cs="Arial Regular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fldChar w:fldCharType="end"/>
                                      </w:r>
                                    </w:p>
                                    <w:p w14:paraId="78F05268"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bidi w:val="0"/>
                                        <w:adjustRightInd/>
                                        <w:snapToGrid/>
                                        <w:spacing w:line="384" w:lineRule="auto"/>
                                        <w:textAlignment w:val="auto"/>
                                        <w:rPr>
                                          <w:rFonts w:hint="default" w:ascii="Arial Regular" w:hAnsi="Arial Regular" w:cs="Arial Regular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 w:ascii="Arial Regular" w:hAnsi="Arial Regular" w:cs="Arial Regular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rFonts w:hint="default" w:ascii="Arial Regular" w:hAnsi="Arial Regular" w:cs="Arial Regular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instrText xml:space="preserve"> HYPERLINK "https://github.com/Maury01" </w:instrText>
                                      </w:r>
                                      <w:r>
                                        <w:rPr>
                                          <w:rFonts w:hint="default" w:ascii="Arial Regular" w:hAnsi="Arial Regular" w:cs="Arial Regular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Style w:val="4"/>
                                          <w:rFonts w:hint="default" w:ascii="Arial Regular" w:hAnsi="Arial Regular" w:cs="Arial Regular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Github</w:t>
                                      </w:r>
                                      <w:r>
                                        <w:rPr>
                                          <w:rFonts w:hint="default" w:ascii="Arial Regular" w:hAnsi="Arial Regular" w:cs="Arial Regular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fldChar w:fldCharType="end"/>
                                      </w:r>
                                    </w:p>
                                    <w:p w14:paraId="3CADA622"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bidi w:val="0"/>
                                        <w:adjustRightInd/>
                                        <w:snapToGrid/>
                                        <w:spacing w:line="384" w:lineRule="auto"/>
                                        <w:textAlignment w:val="auto"/>
                                        <w:rPr>
                                          <w:rFonts w:hint="default" w:ascii="Arial Regular" w:hAnsi="Arial Regular" w:cs="Arial Regular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 w:ascii="Arial Regular" w:hAnsi="Arial Regular" w:cs="Arial Regular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  <w:lang w:val="es-E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Portafolio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34" name="Grupo 34"/>
                                <wpg:cNvGrpSpPr/>
                                <wpg:grpSpPr>
                                  <a:xfrm>
                                    <a:off x="4132" y="4024"/>
                                    <a:ext cx="356" cy="1909"/>
                                    <a:chOff x="6556" y="4024"/>
                                    <a:chExt cx="356" cy="1909"/>
                                  </a:xfrm>
                                </wpg:grpSpPr>
                                <wps:wsp>
                                  <wps:cNvPr id="267" name="圆角矩形 267"/>
                                  <wps:cNvSpPr/>
                                  <wps:spPr>
                                    <a:xfrm>
                                      <a:off x="6572" y="4024"/>
                                      <a:ext cx="340" cy="340"/>
                                    </a:xfrm>
                                    <a:prstGeom prst="roundRect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68" name="圆角矩形 268"/>
                                  <wps:cNvSpPr/>
                                  <wps:spPr>
                                    <a:xfrm>
                                      <a:off x="6572" y="4560"/>
                                      <a:ext cx="340" cy="340"/>
                                    </a:xfrm>
                                    <a:prstGeom prst="roundRect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69" name="圆角矩形 269"/>
                                  <wps:cNvSpPr/>
                                  <wps:spPr>
                                    <a:xfrm>
                                      <a:off x="6572" y="5096"/>
                                      <a:ext cx="340" cy="340"/>
                                    </a:xfrm>
                                    <a:prstGeom prst="roundRect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71" name="Freeform 31"/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6622" y="4074"/>
                                      <a:ext cx="244" cy="226"/>
                                    </a:xfrm>
                                    <a:custGeom>
                                      <a:avLst/>
                                      <a:gdLst>
                                        <a:gd name="T0" fmla="*/ 118 w 123"/>
                                        <a:gd name="T1" fmla="*/ 102 h 114"/>
                                        <a:gd name="T2" fmla="*/ 112 w 123"/>
                                        <a:gd name="T3" fmla="*/ 82 h 114"/>
                                        <a:gd name="T4" fmla="*/ 88 w 123"/>
                                        <a:gd name="T5" fmla="*/ 78 h 114"/>
                                        <a:gd name="T6" fmla="*/ 60 w 123"/>
                                        <a:gd name="T7" fmla="*/ 67 h 114"/>
                                        <a:gd name="T8" fmla="*/ 47 w 123"/>
                                        <a:gd name="T9" fmla="*/ 36 h 114"/>
                                        <a:gd name="T10" fmla="*/ 43 w 123"/>
                                        <a:gd name="T11" fmla="*/ 13 h 114"/>
                                        <a:gd name="T12" fmla="*/ 19 w 123"/>
                                        <a:gd name="T13" fmla="*/ 8 h 114"/>
                                        <a:gd name="T14" fmla="*/ 41 w 123"/>
                                        <a:gd name="T15" fmla="*/ 74 h 114"/>
                                        <a:gd name="T16" fmla="*/ 41 w 123"/>
                                        <a:gd name="T17" fmla="*/ 74 h 114"/>
                                        <a:gd name="T18" fmla="*/ 75 w 123"/>
                                        <a:gd name="T19" fmla="*/ 103 h 114"/>
                                        <a:gd name="T20" fmla="*/ 82 w 123"/>
                                        <a:gd name="T21" fmla="*/ 107 h 114"/>
                                        <a:gd name="T22" fmla="*/ 111 w 123"/>
                                        <a:gd name="T23" fmla="*/ 110 h 114"/>
                                        <a:gd name="T24" fmla="*/ 118 w 123"/>
                                        <a:gd name="T25" fmla="*/ 102 h 114"/>
                                        <a:gd name="T26" fmla="*/ 118 w 123"/>
                                        <a:gd name="T27" fmla="*/ 102 h 114"/>
                                        <a:gd name="T28" fmla="*/ 118 w 123"/>
                                        <a:gd name="T29" fmla="*/ 102 h 1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</a:cxnLst>
                                      <a:rect l="0" t="0" r="r" b="b"/>
                                      <a:pathLst>
                                        <a:path w="123" h="114">
                                          <a:moveTo>
                                            <a:pt x="118" y="102"/>
                                          </a:moveTo>
                                          <a:cubicBezTo>
                                            <a:pt x="123" y="94"/>
                                            <a:pt x="120" y="88"/>
                                            <a:pt x="112" y="82"/>
                                          </a:cubicBezTo>
                                          <a:cubicBezTo>
                                            <a:pt x="103" y="75"/>
                                            <a:pt x="94" y="70"/>
                                            <a:pt x="88" y="78"/>
                                          </a:cubicBezTo>
                                          <a:cubicBezTo>
                                            <a:pt x="88" y="78"/>
                                            <a:pt x="81" y="86"/>
                                            <a:pt x="60" y="67"/>
                                          </a:cubicBezTo>
                                          <a:cubicBezTo>
                                            <a:pt x="37" y="44"/>
                                            <a:pt x="47" y="36"/>
                                            <a:pt x="47" y="36"/>
                                          </a:cubicBezTo>
                                          <a:cubicBezTo>
                                            <a:pt x="55" y="28"/>
                                            <a:pt x="50" y="22"/>
                                            <a:pt x="43" y="13"/>
                                          </a:cubicBezTo>
                                          <a:cubicBezTo>
                                            <a:pt x="36" y="3"/>
                                            <a:pt x="29" y="0"/>
                                            <a:pt x="19" y="8"/>
                                          </a:cubicBezTo>
                                          <a:cubicBezTo>
                                            <a:pt x="0" y="24"/>
                                            <a:pt x="27" y="60"/>
                                            <a:pt x="41" y="74"/>
                                          </a:cubicBezTo>
                                          <a:cubicBezTo>
                                            <a:pt x="41" y="74"/>
                                            <a:pt x="41" y="74"/>
                                            <a:pt x="41" y="74"/>
                                          </a:cubicBezTo>
                                          <a:cubicBezTo>
                                            <a:pt x="41" y="74"/>
                                            <a:pt x="61" y="96"/>
                                            <a:pt x="75" y="103"/>
                                          </a:cubicBezTo>
                                          <a:cubicBezTo>
                                            <a:pt x="82" y="107"/>
                                            <a:pt x="82" y="107"/>
                                            <a:pt x="82" y="107"/>
                                          </a:cubicBezTo>
                                          <a:cubicBezTo>
                                            <a:pt x="92" y="112"/>
                                            <a:pt x="103" y="114"/>
                                            <a:pt x="111" y="110"/>
                                          </a:cubicBezTo>
                                          <a:cubicBezTo>
                                            <a:pt x="111" y="110"/>
                                            <a:pt x="115" y="108"/>
                                            <a:pt x="118" y="102"/>
                                          </a:cubicBezTo>
                                          <a:close/>
                                          <a:moveTo>
                                            <a:pt x="118" y="102"/>
                                          </a:moveTo>
                                          <a:cubicBezTo>
                                            <a:pt x="118" y="102"/>
                                            <a:pt x="118" y="102"/>
                                            <a:pt x="118" y="102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lIns="91440" tIns="45720" rIns="91440" bIns="45720" numCol="1" anchor="t" anchorCtr="0" compatLnSpc="1"/>
                                </wps:wsp>
                                <wps:wsp>
                                  <wps:cNvPr id="273" name="AutoShape 842"/>
                                  <wps:cNvSpPr>
                                    <a:spLocks noChangeAspect="1"/>
                                  </wps:cNvSpPr>
                                  <wps:spPr bwMode="auto">
                                    <a:xfrm>
                                      <a:off x="6635" y="4649"/>
                                      <a:ext cx="215" cy="170"/>
                                    </a:xfrm>
                                    <a:custGeom>
                                      <a:avLst/>
                                      <a:gdLst>
                                        <a:gd name="T0" fmla="*/ 0 w 606559"/>
                                        <a:gd name="T1" fmla="*/ 407 h 436964"/>
                                        <a:gd name="T2" fmla="*/ 851 w 606559"/>
                                        <a:gd name="T3" fmla="*/ 1029 h 436964"/>
                                        <a:gd name="T4" fmla="*/ 1739 w 606559"/>
                                        <a:gd name="T5" fmla="*/ 412 h 436964"/>
                                        <a:gd name="T6" fmla="*/ 1739 w 606559"/>
                                        <a:gd name="T7" fmla="*/ 1517 h 436964"/>
                                        <a:gd name="T8" fmla="*/ 1538 w 606559"/>
                                        <a:gd name="T9" fmla="*/ 1807 h 436964"/>
                                        <a:gd name="T10" fmla="*/ 200 w 606559"/>
                                        <a:gd name="T11" fmla="*/ 1807 h 436964"/>
                                        <a:gd name="T12" fmla="*/ 0 w 606559"/>
                                        <a:gd name="T13" fmla="*/ 1517 h 436964"/>
                                        <a:gd name="T14" fmla="*/ 0 w 606559"/>
                                        <a:gd name="T15" fmla="*/ 407 h 436964"/>
                                        <a:gd name="T16" fmla="*/ 200 w 606559"/>
                                        <a:gd name="T17" fmla="*/ 0 h 436964"/>
                                        <a:gd name="T18" fmla="*/ 1538 w 606559"/>
                                        <a:gd name="T19" fmla="*/ 0 h 436964"/>
                                        <a:gd name="T20" fmla="*/ 1739 w 606559"/>
                                        <a:gd name="T21" fmla="*/ 289 h 436964"/>
                                        <a:gd name="T22" fmla="*/ 1739 w 606559"/>
                                        <a:gd name="T23" fmla="*/ 341 h 436964"/>
                                        <a:gd name="T24" fmla="*/ 851 w 606559"/>
                                        <a:gd name="T25" fmla="*/ 957 h 436964"/>
                                        <a:gd name="T26" fmla="*/ 0 w 606559"/>
                                        <a:gd name="T27" fmla="*/ 336 h 436964"/>
                                        <a:gd name="T28" fmla="*/ 0 w 606559"/>
                                        <a:gd name="T29" fmla="*/ 289 h 436964"/>
                                        <a:gd name="T30" fmla="*/ 200 w 606559"/>
                                        <a:gd name="T31" fmla="*/ 0 h 436964"/>
                                        <a:gd name="T32" fmla="*/ 0 60000 65536"/>
                                        <a:gd name="T33" fmla="*/ 0 60000 65536"/>
                                        <a:gd name="T34" fmla="*/ 0 60000 65536"/>
                                        <a:gd name="T35" fmla="*/ 0 60000 65536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</a:gdLst>
                                      <a:ahLst/>
                                      <a:cxnLst>
                                        <a:cxn ang="T32">
                                          <a:pos x="T0" y="T1"/>
                                        </a:cxn>
                                        <a:cxn ang="T33">
                                          <a:pos x="T2" y="T3"/>
                                        </a:cxn>
                                        <a:cxn ang="T34">
                                          <a:pos x="T4" y="T5"/>
                                        </a:cxn>
                                        <a:cxn ang="T35">
                                          <a:pos x="T6" y="T7"/>
                                        </a:cxn>
                                        <a:cxn ang="T36">
                                          <a:pos x="T8" y="T9"/>
                                        </a:cxn>
                                        <a:cxn ang="T37">
                                          <a:pos x="T10" y="T11"/>
                                        </a:cxn>
                                        <a:cxn ang="T38">
                                          <a:pos x="T12" y="T13"/>
                                        </a:cxn>
                                        <a:cxn ang="T39">
                                          <a:pos x="T14" y="T15"/>
                                        </a:cxn>
                                        <a:cxn ang="T40">
                                          <a:pos x="T16" y="T17"/>
                                        </a:cxn>
                                        <a:cxn ang="T41">
                                          <a:pos x="T18" y="T19"/>
                                        </a:cxn>
                                        <a:cxn ang="T42">
                                          <a:pos x="T20" y="T21"/>
                                        </a:cxn>
                                        <a:cxn ang="T43">
                                          <a:pos x="T22" y="T23"/>
                                        </a:cxn>
                                        <a:cxn ang="T44">
                                          <a:pos x="T24" y="T25"/>
                                        </a:cxn>
                                        <a:cxn ang="T45">
                                          <a:pos x="T26" y="T27"/>
                                        </a:cxn>
                                        <a:cxn ang="T46">
                                          <a:pos x="T28" y="T29"/>
                                        </a:cxn>
                                        <a:cxn ang="T47">
                                          <a:pos x="T30" y="T31"/>
                                        </a:cxn>
                                      </a:cxnLst>
                                      <a:rect l="0" t="0" r="r" b="b"/>
                                      <a:pathLst>
                                        <a:path w="606559" h="436964">
                                          <a:moveTo>
                                            <a:pt x="0" y="98549"/>
                                          </a:moveTo>
                                          <a:lnTo>
                                            <a:pt x="296815" y="248835"/>
                                          </a:lnTo>
                                          <a:lnTo>
                                            <a:pt x="606559" y="99699"/>
                                          </a:lnTo>
                                          <a:lnTo>
                                            <a:pt x="606559" y="367011"/>
                                          </a:lnTo>
                                          <a:cubicBezTo>
                                            <a:pt x="606559" y="405645"/>
                                            <a:pt x="575240" y="436964"/>
                                            <a:pt x="536606" y="436964"/>
                                          </a:cubicBezTo>
                                          <a:lnTo>
                                            <a:pt x="69953" y="436964"/>
                                          </a:lnTo>
                                          <a:cubicBezTo>
                                            <a:pt x="31319" y="436964"/>
                                            <a:pt x="0" y="405645"/>
                                            <a:pt x="0" y="367011"/>
                                          </a:cubicBezTo>
                                          <a:lnTo>
                                            <a:pt x="0" y="98549"/>
                                          </a:lnTo>
                                          <a:close/>
                                          <a:moveTo>
                                            <a:pt x="69953" y="0"/>
                                          </a:moveTo>
                                          <a:lnTo>
                                            <a:pt x="536606" y="0"/>
                                          </a:lnTo>
                                          <a:cubicBezTo>
                                            <a:pt x="575240" y="0"/>
                                            <a:pt x="606559" y="31319"/>
                                            <a:pt x="606559" y="69953"/>
                                          </a:cubicBezTo>
                                          <a:lnTo>
                                            <a:pt x="606559" y="82447"/>
                                          </a:lnTo>
                                          <a:lnTo>
                                            <a:pt x="296815" y="231583"/>
                                          </a:lnTo>
                                          <a:lnTo>
                                            <a:pt x="0" y="81297"/>
                                          </a:lnTo>
                                          <a:lnTo>
                                            <a:pt x="0" y="69953"/>
                                          </a:lnTo>
                                          <a:cubicBezTo>
                                            <a:pt x="0" y="31319"/>
                                            <a:pt x="31319" y="0"/>
                                            <a:pt x="69953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="ctr"/>
                                </wps:wsp>
                                <pic:pic xmlns:pic="http://schemas.openxmlformats.org/drawingml/2006/picture">
                                  <pic:nvPicPr>
                                    <pic:cNvPr id="20" name="Imagen 20" descr="C:\Users\Pc\Downloads\linkedin.pnglinkedin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rcRect t="220" b="2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6629" y="5153"/>
                                      <a:ext cx="227" cy="2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wps:wsp>
                                  <wps:cNvPr id="25" name="圆角矩形 269"/>
                                  <wps:cNvSpPr/>
                                  <wps:spPr>
                                    <a:xfrm>
                                      <a:off x="6556" y="5593"/>
                                      <a:ext cx="340" cy="340"/>
                                    </a:xfrm>
                                    <a:prstGeom prst="roundRect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27" name="Imagen 27" descr="C:\Users\Pc\Downloads\github.pnggithub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rcRect t="220" b="2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6613" y="5650"/>
                                      <a:ext cx="227" cy="2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wpg:grpSp>
                            </wpg:grpSp>
                          </wpg:grpSp>
                        </wpg:grpSp>
                        <wpg:grpSp>
                          <wpg:cNvPr id="50" name="Grupo 50"/>
                          <wpg:cNvGrpSpPr/>
                          <wpg:grpSpPr>
                            <a:xfrm>
                              <a:off x="9072" y="6369"/>
                              <a:ext cx="7286" cy="7854"/>
                              <a:chOff x="7994" y="6369"/>
                              <a:chExt cx="7286" cy="7854"/>
                            </a:xfrm>
                          </wpg:grpSpPr>
                          <wps:wsp>
                            <wps:cNvPr id="5" name="圆角矩形 5"/>
                            <wps:cNvSpPr/>
                            <wps:spPr>
                              <a:xfrm>
                                <a:off x="8005" y="6369"/>
                                <a:ext cx="7275" cy="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94" y="6378"/>
                                <a:ext cx="4398" cy="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3ECF16BB">
                                  <w:pPr>
                                    <w:snapToGrid w:val="0"/>
                                    <w:rPr>
                                      <w:rFonts w:hint="default" w:ascii="Calibri" w:hAnsi="Calibri" w:cs="Calibri"/>
                                      <w:b/>
                                      <w:bCs w:val="0"/>
                                      <w:caps/>
                                      <w:color w:val="0D0D0D" w:themeColor="text1" w:themeTint="F2"/>
                                      <w:sz w:val="32"/>
                                      <w:szCs w:val="32"/>
                                      <w:lang w:val="es-ES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alibri" w:hAnsi="Calibri" w:cs="Calibri"/>
                                      <w:b/>
                                      <w:bCs w:val="0"/>
                                      <w:caps/>
                                      <w:color w:val="0D0D0D" w:themeColor="text1" w:themeTint="F2"/>
                                      <w:sz w:val="32"/>
                                      <w:szCs w:val="32"/>
                                      <w:lang w:val="es-ES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Proyectos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47" name="Grupo 47"/>
                            <wpg:cNvGrpSpPr/>
                            <wpg:grpSpPr>
                              <a:xfrm>
                                <a:off x="8176" y="7404"/>
                                <a:ext cx="6481" cy="2014"/>
                                <a:chOff x="8176" y="7404"/>
                                <a:chExt cx="6481" cy="2014"/>
                              </a:xfrm>
                            </wpg:grpSpPr>
                            <wps:wsp>
                              <wps:cNvPr id="33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176" y="7404"/>
                                  <a:ext cx="1254" cy="5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 w14:paraId="4B628001">
                                    <w:pPr>
                                      <w:pBdr>
                                        <w:bottom w:val="single" w:color="A5A5A5" w:themeColor="background1" w:themeShade="A6" w:sz="12" w:space="1"/>
                                      </w:pBdr>
                                      <w:snapToGrid w:val="0"/>
                                      <w:jc w:val="center"/>
                                      <w:rPr>
                                        <w:rFonts w:hint="default"/>
                                        <w:color w:val="5A5C59"/>
                                        <w:sz w:val="24"/>
                                        <w:szCs w:val="24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5A5C59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default"/>
                                        <w:color w:val="5A5C59"/>
                                        <w:sz w:val="24"/>
                                        <w:szCs w:val="24"/>
                                        <w:lang w:val="es-ES"/>
                                      </w:rPr>
                                      <w:t>021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2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88" y="7404"/>
                                  <a:ext cx="5069" cy="20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 w14:paraId="70E6C2C0">
                                    <w:pPr>
                                      <w:snapToGrid w:val="0"/>
                                      <w:rPr>
                                        <w:rFonts w:hint="default" w:ascii="Calibri" w:hAnsi="Calibri" w:cs="Calibri"/>
                                        <w:b/>
                                        <w:color w:val="5A5C59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default" w:ascii="Calibri" w:hAnsi="Calibri" w:cs="Calibri"/>
                                        <w:b/>
                                        <w:bCs w:val="0"/>
                                        <w:color w:val="000000" w:themeColor="text1"/>
                                        <w:sz w:val="32"/>
                                        <w:szCs w:val="32"/>
                                        <w:lang w:val="es-E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PicShared</w:t>
                                    </w:r>
                                    <w:r>
                                      <w:rPr>
                                        <w:rFonts w:hint="default" w:ascii="Calibri" w:hAnsi="Calibri" w:cs="Calibri"/>
                                        <w:b/>
                                        <w:color w:val="5A5C59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</w:p>
                                  <w:p w14:paraId="01ECC730">
                                    <w:pPr>
                                      <w:snapToGrid w:val="0"/>
                                      <w:rPr>
                                        <w:rFonts w:hint="default" w:ascii="Calibri" w:hAnsi="Calibri" w:cs="Calibri"/>
                                        <w:caps/>
                                        <w:sz w:val="20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 w:ascii="Calibri" w:hAnsi="Calibri" w:cs="Calibri"/>
                                        <w:caps/>
                                        <w:sz w:val="20"/>
                                        <w:lang w:val="en-US" w:eastAsia="zh-CN"/>
                                      </w:rPr>
                                      <w:t>Aplicación Andriod para publicar fotos tipo Instagram donde se puede registrarse, compartir imágenes y comentarlas, echa con java y Google Storage</w:t>
                                    </w:r>
                                  </w:p>
                                  <w:p w14:paraId="6596F0AF">
                                    <w:pPr>
                                      <w:snapToGrid w:val="0"/>
                                      <w:rPr>
                                        <w:rFonts w:hint="default" w:ascii="Calibri" w:hAnsi="Calibri" w:cs="Calibri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1D3CEBA">
                                    <w:pPr>
                                      <w:snapToGrid w:val="0"/>
                                      <w:rPr>
                                        <w:rFonts w:hint="default" w:ascii="Calibri" w:hAnsi="Calibri" w:cs="Calibri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48" name="Grupo 48"/>
                            <wpg:cNvGrpSpPr/>
                            <wpg:grpSpPr>
                              <a:xfrm>
                                <a:off x="8266" y="9443"/>
                                <a:ext cx="6391" cy="1770"/>
                                <a:chOff x="8266" y="9443"/>
                                <a:chExt cx="6391" cy="1770"/>
                              </a:xfrm>
                            </wpg:grpSpPr>
                            <wps:wsp>
                              <wps:cNvPr id="31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66" y="9443"/>
                                  <a:ext cx="1073" cy="5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 w14:paraId="1A130F03">
                                    <w:pPr>
                                      <w:pBdr>
                                        <w:bottom w:val="single" w:color="A5A5A5" w:themeColor="background1" w:themeShade="A6" w:sz="12" w:space="1"/>
                                      </w:pBdr>
                                      <w:snapToGrid w:val="0"/>
                                      <w:jc w:val="center"/>
                                      <w:rPr>
                                        <w:rFonts w:hint="default"/>
                                        <w:color w:val="5A5C59"/>
                                        <w:sz w:val="24"/>
                                        <w:szCs w:val="24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5A5C59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9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88" y="9443"/>
                                  <a:ext cx="5069" cy="1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 w14:paraId="67FAD4CF">
                                    <w:pPr>
                                      <w:snapToGrid w:val="0"/>
                                      <w:rPr>
                                        <w:rFonts w:hint="default" w:ascii="Calibri" w:hAnsi="Calibri" w:cs="Calibri"/>
                                        <w:b/>
                                        <w:color w:val="5A5C59"/>
                                        <w:sz w:val="24"/>
                                        <w:szCs w:val="24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hint="default" w:ascii="Calibri" w:hAnsi="Calibri" w:cs="Calibri"/>
                                        <w:b/>
                                        <w:bCs w:val="0"/>
                                        <w:color w:val="000000" w:themeColor="text1"/>
                                        <w:sz w:val="32"/>
                                        <w:szCs w:val="32"/>
                                        <w:lang w:val="es-E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Carro control remoto</w:t>
                                    </w:r>
                                  </w:p>
                                  <w:p w14:paraId="02886996">
                                    <w:pPr>
                                      <w:snapToGrid w:val="0"/>
                                      <w:rPr>
                                        <w:rFonts w:hint="default" w:ascii="Calibri" w:hAnsi="Calibri" w:cs="Calibri"/>
                                        <w:caps/>
                                        <w:sz w:val="20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 w:ascii="Calibri" w:hAnsi="Calibri" w:cs="Calibri"/>
                                        <w:caps/>
                                        <w:sz w:val="20"/>
                                        <w:lang w:val="en-US" w:eastAsia="zh-CN"/>
                                      </w:rPr>
                                      <w:t>Carrito de control remoto por Bluetooth</w:t>
                                    </w:r>
                                  </w:p>
                                  <w:p w14:paraId="46B998AA">
                                    <w:pPr>
                                      <w:snapToGrid w:val="0"/>
                                      <w:rPr>
                                        <w:rFonts w:hint="default" w:ascii="Calibri" w:hAnsi="Calibri" w:cs="Calibri"/>
                                        <w:color w:val="808080" w:themeColor="background1" w:themeShade="80"/>
                                        <w:sz w:val="20"/>
                                        <w:szCs w:val="2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hint="default" w:ascii="Calibri" w:hAnsi="Calibri" w:cs="Calibri"/>
                                        <w:caps/>
                                        <w:sz w:val="20"/>
                                        <w:lang w:val="en-US" w:eastAsia="zh-CN"/>
                                      </w:rPr>
                                      <w:t>Con un esp32, servo motores, y otros componentes se ensamblo un carrito a control remoto el cual fue ganador del segundo lugar en una competencia de carritos arduino.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49" name="Grupo 49"/>
                            <wpg:cNvGrpSpPr/>
                            <wpg:grpSpPr>
                              <a:xfrm>
                                <a:off x="8246" y="11720"/>
                                <a:ext cx="6396" cy="2503"/>
                                <a:chOff x="8246" y="11720"/>
                                <a:chExt cx="6396" cy="2503"/>
                              </a:xfrm>
                            </wpg:grpSpPr>
                            <wps:wsp>
                              <wps:cNvPr id="26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46" y="11720"/>
                                  <a:ext cx="1083" cy="5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 w14:paraId="23B8233C">
                                    <w:pPr>
                                      <w:pBdr>
                                        <w:bottom w:val="single" w:color="A5A5A5" w:themeColor="background1" w:themeShade="A6" w:sz="12" w:space="1"/>
                                      </w:pBdr>
                                      <w:snapToGrid w:val="0"/>
                                      <w:jc w:val="center"/>
                                      <w:rPr>
                                        <w:rFonts w:hint="default"/>
                                        <w:color w:val="5A5C59"/>
                                        <w:sz w:val="24"/>
                                        <w:szCs w:val="24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5A5C59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73" y="11720"/>
                                  <a:ext cx="5069" cy="25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 w14:paraId="15CD7F55">
                                    <w:pPr>
                                      <w:snapToGrid w:val="0"/>
                                      <w:rPr>
                                        <w:rFonts w:hint="default" w:ascii="Calibri" w:hAnsi="Calibri" w:cs="Calibri"/>
                                        <w:b/>
                                        <w:color w:val="5A5C59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default" w:ascii="Calibri" w:hAnsi="Calibri" w:cs="Calibri"/>
                                        <w:b/>
                                        <w:bCs w:val="0"/>
                                        <w:color w:val="000000" w:themeColor="text1"/>
                                        <w:sz w:val="32"/>
                                        <w:szCs w:val="32"/>
                                        <w:lang w:val="es-E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Waterning</w:t>
                                    </w:r>
                                    <w:r>
                                      <w:rPr>
                                        <w:rFonts w:hint="default" w:ascii="Calibri" w:hAnsi="Calibri" w:cs="Calibri"/>
                                        <w:b/>
                                        <w:color w:val="5A5C59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</w:p>
                                  <w:p w14:paraId="3D608CEC">
                                    <w:pPr>
                                      <w:snapToGrid w:val="0"/>
                                      <w:rPr>
                                        <w:rFonts w:hint="default" w:ascii="Calibri" w:hAnsi="Calibri" w:cs="Calibri"/>
                                        <w:caps/>
                                        <w:sz w:val="20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 w:ascii="Calibri" w:hAnsi="Calibri" w:cs="Calibri"/>
                                        <w:caps/>
                                        <w:sz w:val="20"/>
                                        <w:lang w:val="en-US" w:eastAsia="zh-CN"/>
                                      </w:rPr>
                                      <w:t>Sistema de notificación de humedad de suelo a través de telegram</w:t>
                                    </w:r>
                                    <w:r>
                                      <w:rPr>
                                        <w:rFonts w:hint="default" w:ascii="Calibri" w:hAnsi="Calibri" w:cs="Calibri"/>
                                        <w:caps/>
                                        <w:sz w:val="20"/>
                                        <w:lang w:val="es-ES" w:eastAsia="zh-C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hint="default" w:ascii="Calibri" w:hAnsi="Calibri" w:cs="Calibri"/>
                                        <w:caps/>
                                        <w:sz w:val="20"/>
                                        <w:lang w:val="en-US" w:eastAsia="zh-CN"/>
                                      </w:rPr>
                                      <w:t>Utilizando un bot de telegram un sensor de humedad de suelo, un esp32 como cerebro del circuito se logro crear un sistema que notifique al usuario a través de mensajes de telgram sobre el estado de humedad del suelo.</w:t>
                                    </w:r>
                                  </w:p>
                                  <w:p w14:paraId="5B46E20A">
                                    <w:pPr>
                                      <w:snapToGrid w:val="0"/>
                                      <w:rPr>
                                        <w:rFonts w:hint="default" w:ascii="Calibri" w:hAnsi="Calibri" w:cs="Calibri"/>
                                        <w:color w:val="808080" w:themeColor="background1" w:themeShade="8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default" w:ascii="Calibri" w:hAnsi="Calibri" w:cs="Calibri"/>
                                        <w:b w:val="0"/>
                                        <w:caps/>
                                        <w:sz w:val="20"/>
                                        <w:lang w:eastAsia="zh-C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35pt;margin-top:2.6pt;height:652.6pt;width:601.95pt;z-index:251666432;mso-width-relative:page;mso-height-relative:page;" coordorigin="5129,2973" coordsize="12039,13052" o:gfxdata="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">
                <o:lock v:ext="edit" aspectratio="f"/>
                <v:group id="_x0000_s1026" o:spid="_x0000_s1026" o:spt="203" style="position:absolute;left:9119;top:3886;height:2419;width:8049;" coordorigin="9922,5085" coordsize="8049,2419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0022;top:6222;height:1282;width:7949;" coordorigin="10022,6222" coordsize="7949,1282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" o:spid="_x0000_s1026" o:spt="202" type="#_x0000_t202" style="position:absolute;left:10022;top:6250;height:482;width:1740;" filled="f" stroked="f" coordsize="21600,2160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 w14:paraId="41D4714D">
                            <w:pPr>
                              <w:pBdr>
                                <w:bottom w:val="single" w:color="A5A5A5" w:themeColor="background1" w:themeShade="A6" w:sz="12" w:space="1"/>
                              </w:pBdr>
                              <w:snapToGrid w:val="0"/>
                              <w:rPr>
                                <w:rFonts w:hint="default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color w:val="5A5C59"/>
                                <w:sz w:val="24"/>
                                <w:szCs w:val="24"/>
                                <w:lang w:val="es-ES"/>
                              </w:rPr>
                              <w:t>2017 - 2019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11710;top:6222;height:1282;width:6261;" filled="f" stroked="f" coordsize="21600,21600" o:gfxdata="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LaMLsAAADa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 w14:paraId="1E2B1FA2">
                            <w:pPr>
                              <w:snapToGrid w:val="0"/>
                              <w:rPr>
                                <w:rFonts w:hint="default" w:ascii="Calibri" w:hAnsi="Calibri" w:cs="Calibri"/>
                                <w:b/>
                                <w:color w:val="5A5C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s-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Instuto Nacional de Usulután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color w:val="5A5C59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color w:val="5A5C59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0CDD07F0">
                            <w:pPr>
                              <w:snapToGrid w:val="0"/>
                              <w:rPr>
                                <w:rFonts w:hint="default" w:ascii="Calibri" w:hAnsi="Calibri" w:cs="Calibri"/>
                                <w:b/>
                                <w:color w:val="5A5C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color w:val="5A5C5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02539AC">
                            <w:pPr>
                              <w:snapToGrid w:val="0"/>
                              <w:rPr>
                                <w:rFonts w:hint="default" w:ascii="Calibri" w:hAnsi="Calibri" w:cs="Calibri"/>
                                <w:b w:val="0"/>
                                <w:caps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caps/>
                                <w:sz w:val="20"/>
                                <w:lang w:val="es-ES" w:eastAsia="zh-CN"/>
                              </w:rPr>
                              <w:t xml:space="preserve">- </w:t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caps/>
                                <w:sz w:val="20"/>
                                <w:lang w:val="en-US" w:eastAsia="zh-CN"/>
                              </w:rPr>
                              <w:t>Técnico Vocacional en desarrollo de software.</w:t>
                            </w:r>
                          </w:p>
                          <w:p w14:paraId="3D7B4745">
                            <w:pPr>
                              <w:snapToGrid w:val="0"/>
                              <w:rPr>
                                <w:rFonts w:hint="default" w:ascii="Calibri" w:hAnsi="Calibri" w:cs="Calibr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9922;top:5085;height:1038;width:7670;" coordorigin="9922,5085" coordsize="7670,1038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9922;top:5173;height:482;width:1890;" filled="f" stroked="f" coordsize="21600,21600" o:gfxdata="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Wuxm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 w14:paraId="6E6D8BCC">
                            <w:pPr>
                              <w:pBdr>
                                <w:bottom w:val="single" w:color="A5A5A5" w:themeColor="background1" w:themeShade="A6" w:sz="12" w:space="1"/>
                              </w:pBdr>
                              <w:snapToGrid w:val="0"/>
                              <w:rPr>
                                <w:rFonts w:hint="default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color w:val="5A5C59"/>
                                <w:sz w:val="24"/>
                                <w:szCs w:val="24"/>
                                <w:lang w:val="es-ES"/>
                              </w:rPr>
                              <w:t>2020 - En Curso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11740;top:5085;height:1038;width:5852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 w14:paraId="629F24ED">
                            <w:pPr>
                              <w:snapToGrid w:val="0"/>
                              <w:rPr>
                                <w:rFonts w:hint="default" w:ascii="Calibri" w:hAnsi="Calibri" w:cs="Calibri"/>
                                <w:b/>
                                <w:color w:val="5A5C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s-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Universidad Gerardo Barrios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color w:val="5A5C59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color w:val="5A5C59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48E27F70">
                            <w:pPr>
                              <w:snapToGrid w:val="0"/>
                              <w:rPr>
                                <w:rFonts w:hint="default" w:ascii="Calibri" w:hAnsi="Calibri" w:cs="Calibri"/>
                                <w:b/>
                                <w:color w:val="5A5C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color w:val="5A5C5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92386AB">
                            <w:pPr>
                              <w:snapToGrid w:val="0"/>
                              <w:rPr>
                                <w:rFonts w:hint="default" w:ascii="Calibri" w:hAnsi="Calibri" w:cs="Calibri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caps/>
                                <w:sz w:val="20"/>
                                <w:lang w:val="es-ES" w:eastAsia="zh-CN"/>
                              </w:rPr>
                              <w:t>-INGENIERÍA en sistemas y redes INFORMÁTICAS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5129;top:2973;height:13052;width:11229;" coordorigin="5129,2973" coordsize="11229,13052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roundrect id="圆角矩形 12" o:spid="_x0000_s1026" o:spt="2" style="position:absolute;left:9083;top:3065;height:550;width:7275;v-text-anchor:middle;" fillcolor="#E7E6E6 [3214]" filled="t" stroked="f" coordsize="21600,21600" arcsize="0.166666666666667" o:gfxdata="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bVm17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group id="_x0000_s1026" o:spid="_x0000_s1026" o:spt="203" style="position:absolute;left:5129;top:2973;height:13052;width:9856;" coordorigin="4051,2973" coordsize="9856,13052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8034;top:3093;height:539;width:5873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 w14:paraId="73E37B8C">
                            <w:pPr>
                              <w:snapToGrid w:val="0"/>
                              <w:jc w:val="left"/>
                              <w:rPr>
                                <w:rFonts w:hint="default" w:ascii="Calibri" w:hAnsi="Calibri" w:cs="Calibri" w:eastAsiaTheme="minorEastAsia"/>
                                <w:b/>
                                <w:bCs w:val="0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 w:val="0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EDUCA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 w:val="0"/>
                                <w:color w:val="000000" w:themeColor="text1"/>
                                <w:sz w:val="32"/>
                                <w:szCs w:val="32"/>
                                <w:lang w:val="es-E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 w:val="0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 w:val="0"/>
                                <w:color w:val="000000" w:themeColor="text1"/>
                                <w:sz w:val="32"/>
                                <w:szCs w:val="32"/>
                                <w:lang w:val="es-E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 w:val="0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  <w:p w14:paraId="4583C11E">
                            <w:pPr>
                              <w:rPr>
                                <w:rFonts w:hint="default" w:ascii="Arial Bold" w:hAnsi="Arial Bold" w:cs="Arial Bold"/>
                                <w:b/>
                                <w:bCs w:val="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group id="_x0000_s1026" o:spid="_x0000_s1026" o:spt="203" style="position:absolute;left:4051;top:2973;height:13052;width:3879;" coordorigin="4051,2973" coordsize="3879,13052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文本框 2" o:spid="_x0000_s1026" o:spt="202" type="#_x0000_t202" style="position:absolute;left:4074;top:2973;height:858;width:3502;" filled="f" stroked="f" coordsize="21600,21600" o:gfxdata="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dWpS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>
                          <w:txbxContent>
                            <w:p w14:paraId="41FE6256">
                              <w:pPr>
                                <w:adjustRightInd w:val="0"/>
                                <w:snapToGrid w:val="0"/>
                                <w:spacing w:line="240" w:lineRule="auto"/>
                                <w:ind w:left="110" w:hanging="201" w:hangingChars="50"/>
                                <w:jc w:val="center"/>
                                <w:rPr>
                                  <w:rFonts w:hint="default" w:ascii="Calibri" w:hAnsi="Calibri" w:cs="Calibri"/>
                                  <w:color w:val="FFFFFF" w:themeColor="background1"/>
                                  <w:szCs w:val="21"/>
                                  <w:lang w:val="es-E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b/>
                                  <w:bCs/>
                                  <w:color w:val="FFFFFF" w:themeColor="background1"/>
                                  <w:spacing w:val="60"/>
                                  <w:sz w:val="28"/>
                                  <w:szCs w:val="28"/>
                                  <w:lang w:val="es-E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Mauricio Enrique Vásquez Ramírez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4051;top:6413;height:4971;width:3632;" coordorigin="4051,6420" coordsize="3632,5256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文本框 2" o:spid="_x0000_s1026" o:spt="202" type="#_x0000_t202" style="position:absolute;left:4143;top:6837;height:4839;width:3540;" filled="f" stroked="f" coordsize="21600,21600" o:gfxdata="UEsDBAoAAAAAAIdO4kAAAAAAAAAAAAAAAAAEAAAAZHJzL1BLAwQUAAAACACHTuJAK68zML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5j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rzMwtwAAANsAAAAP&#10;AAAAAAAAAAEAIAAAACIAAABkcnMvZG93bnJldi54bWxQSwECFAAUAAAACACHTuJAMy8FnjsAAAA5&#10;AAAAEAAAAAAAAAABACAAAAAGAQAAZHJzL3NoYXBleG1sLnhtbFBLBQYAAAAABgAGAFsBAACwAwAA&#10;AAA=&#10;">
                          <v:fill on="f" focussize="0,0"/>
                          <v:stroke on="f" miterlimit="8" joinstyle="miter"/>
                          <v:imagedata o:title=""/>
                          <o:lock v:ext="edit" aspectratio="f"/>
                          <v:textbox>
                            <w:txbxContent>
                              <w:p w14:paraId="34082E75">
                                <w:pPr>
                                  <w:jc w:val="left"/>
                                  <w:rPr>
                                    <w:rFonts w:hint="default"/>
                                    <w:color w:val="FFFFFF" w:themeColor="background1"/>
                                    <w:u w:val="single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FFFFFF" w:themeColor="background1"/>
                                    <w:u w:val="singl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Técnicas</w:t>
                                </w:r>
                                <w:r>
                                  <w:rPr>
                                    <w:rFonts w:hint="default"/>
                                    <w:color w:val="FFFFFF" w:themeColor="background1"/>
                                    <w:u w:val="single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:</w:t>
                                </w:r>
                              </w:p>
                              <w:p w14:paraId="6578F939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ind w:left="420" w:leftChars="0" w:hanging="420" w:firstLineChars="0"/>
                                  <w:jc w:val="left"/>
                                  <w:rPr>
                                    <w:rFonts w:hint="default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Lenguajes de programación:</w:t>
                                </w:r>
                                <w:r>
                                  <w:rPr>
                                    <w:rFonts w:hint="default"/>
                                    <w:color w:val="FFFFFF" w:themeColor="background1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Python, Java.</w:t>
                                </w:r>
                              </w:p>
                              <w:p w14:paraId="1AC06B4B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ind w:left="420" w:leftChars="0" w:hanging="420" w:firstLineChars="0"/>
                                  <w:jc w:val="left"/>
                                  <w:rPr>
                                    <w:rFonts w:hint="default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Bases de datos: </w:t>
                                </w:r>
                                <w:r>
                                  <w:rPr>
                                    <w:rFonts w:hint="default"/>
                                    <w:color w:val="FFFFFF" w:themeColor="background1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My</w:t>
                                </w:r>
                                <w:r>
                                  <w:rPr>
                                    <w:rFonts w:hint="default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SQL, </w:t>
                                </w:r>
                                <w:r>
                                  <w:rPr>
                                    <w:rFonts w:hint="default"/>
                                    <w:color w:val="FFFFFF" w:themeColor="background1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MariaDB.</w:t>
                                </w:r>
                              </w:p>
                              <w:p w14:paraId="3411A0FD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ind w:left="420" w:leftChars="0" w:hanging="420" w:firstLineChars="0"/>
                                  <w:jc w:val="left"/>
                                  <w:rPr>
                                    <w:rFonts w:hint="default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Sistemas operativos: Windows, Linux</w:t>
                                </w:r>
                                <w:r>
                                  <w:rPr>
                                    <w:rFonts w:hint="default"/>
                                    <w:color w:val="FFFFFF" w:themeColor="background1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, Ubuntu, Debian.</w:t>
                                </w:r>
                              </w:p>
                              <w:p w14:paraId="69533FA5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ind w:left="420" w:leftChars="0" w:hanging="420" w:firstLineChars="0"/>
                                  <w:jc w:val="left"/>
                                  <w:rPr>
                                    <w:rFonts w:hint="default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Herramientas de desarrollo: Git</w:t>
                                </w:r>
                                <w:r>
                                  <w:rPr>
                                    <w:rFonts w:hint="default"/>
                                    <w:color w:val="FFFFFF" w:themeColor="background1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.</w:t>
                                </w:r>
                              </w:p>
                              <w:p w14:paraId="76AF13DE">
                                <w:pPr>
                                  <w:jc w:val="left"/>
                                  <w:rPr>
                                    <w:rFonts w:hint="default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FFFFFF" w:themeColor="background1"/>
                                    <w:u w:val="singl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Blandas:</w:t>
                                </w:r>
                                <w:r>
                                  <w:rPr>
                                    <w:rFonts w:hint="default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</w:p>
                              <w:p w14:paraId="46782FFC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ind w:left="420" w:leftChars="0" w:hanging="420" w:firstLineChars="0"/>
                                  <w:jc w:val="left"/>
                                  <w:rPr>
                                    <w:rFonts w:hint="default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Resolución de problemas</w:t>
                                </w:r>
                                <w:r>
                                  <w:rPr>
                                    <w:rFonts w:hint="default"/>
                                    <w:color w:val="FFFFFF" w:themeColor="background1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.</w:t>
                                </w:r>
                              </w:p>
                              <w:p w14:paraId="05B37782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ind w:left="420" w:leftChars="0" w:hanging="420" w:firstLineChars="0"/>
                                  <w:jc w:val="left"/>
                                  <w:rPr>
                                    <w:rFonts w:hint="default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Trabajo en equipo</w:t>
                                </w:r>
                                <w:r>
                                  <w:rPr>
                                    <w:rFonts w:hint="default"/>
                                    <w:color w:val="FFFFFF" w:themeColor="background1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.</w:t>
                                </w:r>
                              </w:p>
                              <w:p w14:paraId="20A22B71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ind w:left="420" w:leftChars="0" w:hanging="420" w:firstLineChars="0"/>
                                  <w:jc w:val="left"/>
                                  <w:rPr>
                                    <w:rFonts w:hint="default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Aprendizaje rápido</w:t>
                                </w:r>
                                <w:r>
                                  <w:rPr>
                                    <w:rFonts w:hint="default"/>
                                    <w:color w:val="FFFFFF" w:themeColor="background1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.</w:t>
                                </w:r>
                              </w:p>
                              <w:p w14:paraId="1C26A330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ind w:left="420" w:leftChars="0" w:hanging="420" w:firstLineChars="0"/>
                                  <w:jc w:val="left"/>
                                  <w:rPr>
                                    <w:rFonts w:hint="default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Adaptabilidad</w:t>
                                </w:r>
                                <w:r>
                                  <w:rPr>
                                    <w:rFonts w:hint="default"/>
                                    <w:color w:val="FFFFFF" w:themeColor="background1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.</w:t>
                                </w:r>
                              </w:p>
                              <w:p w14:paraId="43E924B4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ind w:left="420" w:leftChars="0" w:hanging="420" w:firstLineChars="0"/>
                                  <w:jc w:val="left"/>
                                  <w:rPr>
                                    <w:rFonts w:hint="default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Comunicación efectiva</w:t>
                                </w:r>
                                <w:r>
                                  <w:rPr>
                                    <w:rFonts w:hint="default"/>
                                    <w:color w:val="FFFFFF" w:themeColor="background1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.</w:t>
                                </w:r>
                              </w:p>
                              <w:p w14:paraId="4FBF9075">
                                <w:pPr>
                                  <w:rPr>
                                    <w:rFonts w:hint="default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文本框 2" o:spid="_x0000_s1026" o:spt="202" type="#_x0000_t202" style="position:absolute;left:4051;top:6420;height:501;width:3071;" filled="f" stroked="f" coordsize="21600,21600" o:gfxdata="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5ar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 miterlimit="8" joinstyle="miter"/>
                          <v:imagedata o:title=""/>
                          <o:lock v:ext="edit" aspectratio="f"/>
                          <v:textbox>
                            <w:txbxContent>
                              <w:p w14:paraId="46AF9051">
                                <w:pPr>
                                  <w:snapToGrid w:val="0"/>
                                  <w:rPr>
                                    <w:rFonts w:hint="default" w:ascii="Calibri" w:hAnsi="Calibri" w:cs="Calibr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Calibri" w:hAnsi="Calibri" w:cs="Calibr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Habilidades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26" o:spid="_x0000_s1026" o:spt="203" style="position:absolute;left:4093;top:11341;height:4684;width:3837;" coordorigin="4093,11341" coordsize="3837,4684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文本框 2" o:spid="_x0000_s1026" o:spt="202" type="#_x0000_t202" style="position:absolute;left:4093;top:11811;height:4215;width:3504;" filled="f" stroked="f" coordsize="21600,21600" o:gfxdata="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SaXL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on="f" miterlimit="8" joinstyle="miter"/>
                          <v:imagedata o:title=""/>
                          <o:lock v:ext="edit" aspectratio="f"/>
                          <v:textbox style="mso-fit-shape-to-text:t;">
                            <w:txbxContent>
                              <w:p w14:paraId="2E18908F"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clear" w:pos="420"/>
                                  </w:tabs>
                                  <w:ind w:left="420" w:leftChars="0" w:hanging="420" w:firstLineChars="0"/>
                                  <w:rPr>
                                    <w:rFonts w:hint="default"/>
                                    <w:color w:val="FFFFFF" w:themeColor="background1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FFFFFF" w:themeColor="background1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CCNA: Introduction to Networks</w:t>
                                </w:r>
                              </w:p>
                              <w:p w14:paraId="7E950792"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clear" w:pos="420"/>
                                  </w:tabs>
                                  <w:ind w:left="420" w:leftChars="0" w:hanging="420" w:firstLineChars="0"/>
                                  <w:rPr>
                                    <w:rFonts w:hint="default"/>
                                    <w:color w:val="FFFFFF" w:themeColor="background1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FFFFFF" w:themeColor="background1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AWS Educate Introduction to Cloud 101</w:t>
                                </w:r>
                              </w:p>
                              <w:p w14:paraId="262A6057"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clear" w:pos="420"/>
                                  </w:tabs>
                                  <w:ind w:left="420" w:leftChars="0" w:hanging="420" w:firstLineChars="0"/>
                                  <w:rPr>
                                    <w:rFonts w:hint="default"/>
                                    <w:color w:val="FFFFFF" w:themeColor="background1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FFFFFF" w:themeColor="background1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AWS Educate Getting Started with Storage</w:t>
                                </w:r>
                              </w:p>
                              <w:p w14:paraId="03F3A0AF"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clear" w:pos="420"/>
                                  </w:tabs>
                                  <w:ind w:left="420" w:leftChars="0" w:hanging="420" w:firstLineChars="0"/>
                                  <w:rPr>
                                    <w:rFonts w:hint="default"/>
                                    <w:color w:val="FFFFFF" w:themeColor="background1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FFFFFF" w:themeColor="background1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AWS Educate Getting Started with Compute</w:t>
                                </w:r>
                              </w:p>
                              <w:p w14:paraId="0B32CEFC"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clear" w:pos="420"/>
                                  </w:tabs>
                                  <w:ind w:left="420" w:leftChars="0" w:hanging="420" w:firstLineChars="0"/>
                                  <w:rPr>
                                    <w:rFonts w:hint="default"/>
                                    <w:color w:val="FFFFFF" w:themeColor="background1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FFFFFF" w:themeColor="background1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AWS Educate Getting Started with Networking</w:t>
                                </w:r>
                              </w:p>
                              <w:p w14:paraId="6FBBCC28"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clear" w:pos="420"/>
                                  </w:tabs>
                                  <w:ind w:left="420" w:leftChars="0" w:hanging="420" w:firstLineChars="0"/>
                                  <w:rPr>
                                    <w:rFonts w:hint="default"/>
                                    <w:color w:val="FFFFFF" w:themeColor="background1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FFFFFF" w:themeColor="background1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CCNA: Switching, Routing, and Wireless Essentials</w:t>
                                </w:r>
                              </w:p>
                              <w:p w14:paraId="0F27C8E0"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clear" w:pos="420"/>
                                  </w:tabs>
                                  <w:ind w:left="420" w:leftChars="0" w:hanging="420" w:firstLineChars="0"/>
                                  <w:rPr>
                                    <w:rFonts w:hint="default"/>
                                    <w:color w:val="FFFFFF" w:themeColor="background1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FFFFFF" w:themeColor="background1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Cybersecurity Awareness - CAPC</w:t>
                                </w:r>
                              </w:p>
                              <w:p w14:paraId="3C75C888">
                                <w:pPr>
                                  <w:rPr>
                                    <w:rFonts w:hint="default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文本框 2" o:spid="_x0000_s1026" o:spt="202" type="#_x0000_t202" style="position:absolute;left:4104;top:11341;height:487;width:3827;" filled="f" stroked="f" coordsize="21600,21600" o:gfxdata="UEsDBAoAAAAAAIdO4kAAAAAAAAAAAAAAAAAEAAAAZHJzL1BLAwQUAAAACACHTuJAW2uNBr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rjQa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on="f" miterlimit="8" joinstyle="miter"/>
                          <v:imagedata o:title=""/>
                          <o:lock v:ext="edit" aspectratio="f"/>
                          <v:textbox>
                            <w:txbxContent>
                              <w:p w14:paraId="4720E822">
                                <w:pPr>
                                  <w:snapToGrid w:val="0"/>
                                  <w:rPr>
                                    <w:rFonts w:hint="default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Calibri" w:hAnsi="Calibri" w:cs="Calibr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Cursos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26" o:spid="_x0000_s1026" o:spt="203" style="position:absolute;left:4132;top:3894;height:2550;width:3399;" coordorigin="4132,3894" coordsize="3399,255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文本框 2" o:spid="_x0000_s1026" o:spt="202" type="#_x0000_t202" style="position:absolute;left:4504;top:3894;height:2550;width:3027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 miterlimit="8" joinstyle="miter"/>
                          <v:imagedata o:title=""/>
                          <o:lock v:ext="edit" aspectratio="f"/>
                          <v:textbox>
                            <w:txbxContent>
                              <w:p w14:paraId="059F3800">
                                <w:pPr>
                                  <w:pStyle w:val="10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bidi w:val="0"/>
                                  <w:adjustRightInd/>
                                  <w:snapToGrid/>
                                  <w:spacing w:line="384" w:lineRule="auto"/>
                                  <w:jc w:val="left"/>
                                  <w:textAlignment w:val="auto"/>
                                  <w:rPr>
                                    <w:rFonts w:hint="default" w:ascii="Calibri" w:hAnsi="Calibri" w:cs="Calibri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Calibri" w:hAnsi="Calibri" w:cs="Calibri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+503 6184 7112</w:t>
                                </w:r>
                              </w:p>
                              <w:p w14:paraId="20FEE49F">
                                <w:pPr>
                                  <w:pStyle w:val="10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bidi w:val="0"/>
                                  <w:adjustRightInd/>
                                  <w:snapToGrid/>
                                  <w:spacing w:line="384" w:lineRule="auto"/>
                                  <w:textAlignment w:val="auto"/>
                                  <w:rPr>
                                    <w:rFonts w:hint="default" w:ascii="Calibri" w:hAnsi="Calibri" w:cs="Calibr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Calibri" w:hAnsi="Calibri" w:cs="Calibri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mauricio.01.ra@gmail.com</w:t>
                                </w:r>
                                <w:r>
                                  <w:rPr>
                                    <w:rFonts w:hint="default" w:ascii="Calibri" w:hAnsi="Calibri" w:cs="Calibr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</w:p>
                              <w:p w14:paraId="1CA0A6E3"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bidi w:val="0"/>
                                  <w:adjustRightInd/>
                                  <w:snapToGrid/>
                                  <w:spacing w:line="384" w:lineRule="auto"/>
                                  <w:textAlignment w:val="auto"/>
                                  <w:rPr>
                                    <w:rFonts w:hint="default" w:ascii="Arial Regular" w:hAnsi="Arial Regular" w:cs="Arial Regular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Arial Regular" w:hAnsi="Arial Regular" w:cs="Arial Regular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default" w:ascii="Arial Regular" w:hAnsi="Arial Regular" w:cs="Arial Regular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instrText xml:space="preserve"> HYPERLINK "http://www.linkedin.com/in/mauricio-ramirez-vas" </w:instrText>
                                </w:r>
                                <w:r>
                                  <w:rPr>
                                    <w:rFonts w:hint="default" w:ascii="Arial Regular" w:hAnsi="Arial Regular" w:cs="Arial Regular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4"/>
                                    <w:rFonts w:hint="default" w:ascii="Arial Regular" w:hAnsi="Arial Regular" w:cs="Arial Regular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Linkedin</w:t>
                                </w:r>
                                <w:r>
                                  <w:rPr>
                                    <w:rFonts w:hint="default" w:ascii="Arial Regular" w:hAnsi="Arial Regular" w:cs="Arial Regular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78F05268"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bidi w:val="0"/>
                                  <w:adjustRightInd/>
                                  <w:snapToGrid/>
                                  <w:spacing w:line="384" w:lineRule="auto"/>
                                  <w:textAlignment w:val="auto"/>
                                  <w:rPr>
                                    <w:rFonts w:hint="default" w:ascii="Arial Regular" w:hAnsi="Arial Regular" w:cs="Arial Regular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Arial Regular" w:hAnsi="Arial Regular" w:cs="Arial Regular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default" w:ascii="Arial Regular" w:hAnsi="Arial Regular" w:cs="Arial Regular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instrText xml:space="preserve"> HYPERLINK "https://github.com/Maury01" </w:instrText>
                                </w:r>
                                <w:r>
                                  <w:rPr>
                                    <w:rFonts w:hint="default" w:ascii="Arial Regular" w:hAnsi="Arial Regular" w:cs="Arial Regular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4"/>
                                    <w:rFonts w:hint="default" w:ascii="Arial Regular" w:hAnsi="Arial Regular" w:cs="Arial Regular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Github</w:t>
                                </w:r>
                                <w:r>
                                  <w:rPr>
                                    <w:rFonts w:hint="default" w:ascii="Arial Regular" w:hAnsi="Arial Regular" w:cs="Arial Regular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3CADA622"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bidi w:val="0"/>
                                  <w:adjustRightInd/>
                                  <w:snapToGrid/>
                                  <w:spacing w:line="384" w:lineRule="auto"/>
                                  <w:textAlignment w:val="auto"/>
                                  <w:rPr>
                                    <w:rFonts w:hint="default" w:ascii="Arial Regular" w:hAnsi="Arial Regular" w:cs="Arial Regular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Arial Regular" w:hAnsi="Arial Regular" w:cs="Arial Regular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Portafolio</w:t>
                                </w:r>
                              </w:p>
                            </w:txbxContent>
                          </v:textbox>
                        </v:shape>
                        <v:group id="_x0000_s1026" o:spid="_x0000_s1026" o:spt="203" style="position:absolute;left:4132;top:4024;height:1909;width:356;" coordorigin="6556,4024" coordsize="356,190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roundrect id="圆角矩形 267" o:spid="_x0000_s1026" o:spt="2" style="position:absolute;left:6572;top:4024;height:340;width:340;v-text-anchor:middle;" fillcolor="#FFFFFF [3212]" filled="t" stroked="f" coordsize="21600,21600" arcsize="0.5" o:gfxdata="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83f56/&#10;AAAA3AAAAA8AAAAAAAAAAQAgAAAAIgAAAGRycy9kb3ducmV2LnhtbFBLAQIUABQAAAAIAIdO4kAz&#10;LwWeOwAAADkAAAAQAAAAAAAAAAEAIAAAAA4BAABkcnMvc2hhcGV4bWwueG1sUEsFBgAAAAAGAAYA&#10;WwEAALgDAAAAAA==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roundrect>
                          <v:roundrect id="圆角矩形 268" o:spid="_x0000_s1026" o:spt="2" style="position:absolute;left:6572;top:4560;height:340;width:340;v-text-anchor:middle;" fillcolor="#FFFFFF [3212]" filled="t" stroked="f" coordsize="21600,21600" arcsize="0.5" o:gfxdata="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qjr7LsAAADc&#10;AAAADwAAAAAAAAABACAAAAAiAAAAZHJzL2Rvd25yZXYueG1sUEsBAhQAFAAAAAgAh07iQDMvBZ47&#10;AAAAOQAAABAAAAAAAAAAAQAgAAAACgEAAGRycy9zaGFwZXhtbC54bWxQSwUGAAAAAAYABgBbAQAA&#10;tAMAAAAA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roundrect>
                          <v:roundrect id="圆角矩形 269" o:spid="_x0000_s1026" o:spt="2" style="position:absolute;left:6572;top:5096;height:340;width:340;v-text-anchor:middle;" fillcolor="#FFFFFF [3212]" filled="t" stroked="f" coordsize="21600,21600" arcsize="0.5" o:gfxdata="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kTne/&#10;AAAA3AAAAA8AAAAAAAAAAQAgAAAAIgAAAGRycy9kb3ducmV2LnhtbFBLAQIUABQAAAAIAIdO4kAz&#10;LwWeOwAAADkAAAAQAAAAAAAAAAEAIAAAAA4BAABkcnMvc2hhcGV4bWwueG1sUEsFBgAAAAAGAAYA&#10;WwEAALgDAAAAAA==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roundrect>
                          <v:shape id="Freeform 31" o:spid="_x0000_s1026" o:spt="100" style="position:absolute;left:6622;top:4074;height:226;width:244;" fillcolor="#000000 [3213]" filled="t" stroked="f" coordsize="123,114" o:gfxdata="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5CI5vQAA&#10;ANwAAAAPAAAAAAAAAAEAIAAAACIAAABkcnMvZG93bnJldi54bWxQSwECFAAUAAAACACHTuJAMy8F&#10;njsAAAA5AAAAEAAAAAAAAAABACAAAAAMAQAAZHJzL3NoYXBleG1sLnhtbFBLBQYAAAAABgAGAFsB&#10;AAC2Aw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        <v:path o:connectlocs="234,202;222,162;174,154;119,132;93,71;85,25;37,15;81,146;81,146;148,204;162,212;220,218;234,202;234,202;234,202" o:connectangles="0,0,0,0,0,0,0,0,0,0,0,0,0,0,0"/>
                            <v:fill on="t" focussize="0,0"/>
                            <v:stroke on="f"/>
                            <v:imagedata o:title=""/>
                            <o:lock v:ext="edit" aspectratio="t"/>
                          </v:shape>
                          <v:shape id="AutoShape 842" o:spid="_x0000_s1026" o:spt="100" style="position:absolute;left:6635;top:4649;height:170;width:215;v-text-anchor:middle;" fillcolor="#000000 [3213]" filled="t" stroked="f" coordsize="606559,436964" o:gfxdata="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ymanvQAA&#10;ANw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        <v:path o:connectlocs="0,0;0,0;0,0;0,0;0,0;0,0;0,0;0,0;0,0;0,0;0,0;0,0;0,0;0,0;0,0;0,0" o:connectangles="0,0,0,0,0,0,0,0,0,0,0,0,0,0,0,0"/>
                            <v:fill on="t" focussize="0,0"/>
                            <v:stroke on="f"/>
                            <v:imagedata o:title=""/>
                            <o:lock v:ext="edit" aspectratio="t"/>
                          </v:shape>
                          <v:shape id="_x0000_s1026" o:spid="_x0000_s1026" o:spt="75" alt="C:\Users\Pc\Downloads\linkedin.pnglinkedin" type="#_x0000_t75" style="position:absolute;left:6629;top:5153;height:227;width:227;" filled="f" o:preferrelative="t" stroked="f" coordsize="21600,21600" o:gfxdata="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rbo65AAAA2w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on="f"/>
                            <v:imagedata r:id="rId6" croptop="144f" cropbottom="144f" o:title=""/>
                            <o:lock v:ext="edit" aspectratio="t"/>
                          </v:shape>
                          <v:roundrect id="圆角矩形 269" o:spid="_x0000_s1026" o:spt="2" style="position:absolute;left:6556;top:5593;height:340;width:340;v-text-anchor:middle;" fillcolor="#FFFFFF [3212]" filled="t" stroked="f" coordsize="21600,21600" arcsize="0.5" o:gfxdata="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rlrdr4A&#10;AADbAAAADwAAAAAAAAABACAAAAAiAAAAZHJzL2Rvd25yZXYueG1sUEsBAhQAFAAAAAgAh07iQDMv&#10;BZ47AAAAOQAAABAAAAAAAAAAAQAgAAAADQEAAGRycy9zaGFwZXhtbC54bWxQSwUGAAAAAAYABgBb&#10;AQAAtwMAAAAA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roundrect>
                          <v:shape id="_x0000_s1026" o:spid="_x0000_s1026" o:spt="75" alt="C:\Users\Pc\Downloads\github.pnggithub" type="#_x0000_t75" style="position:absolute;left:6613;top:5650;height:227;width:227;" filled="f" o:preferrelative="t" stroked="f" coordsize="21600,21600" o:gfxdata="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CUCuxtwAAANsAAAAP&#10;AAAAAAAAAAEAIAAAACIAAABkcnMvZG93bnJldi54bWxQSwECFAAUAAAACACHTuJAMy8FnjsAAAA5&#10;AAAAEAAAAAAAAAABACAAAAAGAQAAZHJzL3NoYXBleG1sLnhtbFBLBQYAAAAABgAGAFsBAACwAwAA&#10;AAA=&#10;">
                            <v:fill on="f" focussize="0,0"/>
                            <v:stroke on="f"/>
                            <v:imagedata r:id="rId7" croptop="144f" cropbottom="144f" o:title=""/>
                            <o:lock v:ext="edit" aspectratio="t"/>
                          </v:shape>
                        </v:group>
                      </v:group>
                    </v:group>
                  </v:group>
                  <v:group id="_x0000_s1026" o:spid="_x0000_s1026" o:spt="203" style="position:absolute;left:9072;top:6369;height:7854;width:7286;" coordorigin="7994,6369" coordsize="7286,7854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aspectratio="f"/>
                    <v:roundrect id="圆角矩形 5" o:spid="_x0000_s1026" o:spt="2" style="position:absolute;left:8005;top:6369;height:550;width:7275;v-text-anchor:middle;" fillcolor="#E7E6E6 [3214]" filled="t" stroked="f" coordsize="21600,21600" arcsize="0.166666666666667" o:gfxdata="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N2EDvQAA&#10;ANo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shape id="文本框 2" o:spid="_x0000_s1026" o:spt="202" type="#_x0000_t202" style="position:absolute;left:7994;top:6378;height:550;width:4398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 w14:paraId="3ECF16BB">
                            <w:pPr>
                              <w:snapToGrid w:val="0"/>
                              <w:rPr>
                                <w:rFonts w:hint="default" w:ascii="Calibri" w:hAnsi="Calibri" w:cs="Calibri"/>
                                <w:b/>
                                <w:bCs w:val="0"/>
                                <w:caps/>
                                <w:color w:val="0D0D0D" w:themeColor="text1" w:themeTint="F2"/>
                                <w:sz w:val="32"/>
                                <w:szCs w:val="32"/>
                                <w:lang w:val="es-E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 w:val="0"/>
                                <w:caps/>
                                <w:color w:val="0D0D0D" w:themeColor="text1" w:themeTint="F2"/>
                                <w:sz w:val="32"/>
                                <w:szCs w:val="32"/>
                                <w:lang w:val="es-E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Proyectos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8176;top:7404;height:2014;width:6481;" coordorigin="8176,7404" coordsize="6481,2014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文本框 2" o:spid="_x0000_s1026" o:spt="202" type="#_x0000_t202" style="position:absolute;left:8176;top:7404;height:502;width:1254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 w14:paraId="4B628001">
                              <w:pPr>
                                <w:pBdr>
                                  <w:bottom w:val="single" w:color="A5A5A5" w:themeColor="background1" w:themeShade="A6" w:sz="12" w:space="1"/>
                                </w:pBdr>
                                <w:snapToGrid w:val="0"/>
                                <w:jc w:val="center"/>
                                <w:rPr>
                                  <w:rFonts w:hint="default"/>
                                  <w:color w:val="5A5C59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hint="default"/>
                                  <w:color w:val="5A5C59"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rFonts w:hint="default"/>
                                  <w:color w:val="5A5C59"/>
                                  <w:sz w:val="24"/>
                                  <w:szCs w:val="24"/>
                                  <w:lang w:val="es-ES"/>
                                </w:rPr>
                                <w:t>021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9588;top:7404;height:2014;width:5069;" filled="f" stroked="f" coordsize="21600,21600" o:gfxdata="UEsDBAoAAAAAAIdO4kAAAAAAAAAAAAAAAAAEAAAAZHJzL1BLAwQUAAAACACHTuJAAZtTu7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ZtTu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 w14:paraId="70E6C2C0">
                              <w:pPr>
                                <w:snapToGrid w:val="0"/>
                                <w:rPr>
                                  <w:rFonts w:hint="default" w:ascii="Calibri" w:hAnsi="Calibri" w:cs="Calibri"/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b/>
                                  <w:bCs w:val="0"/>
                                  <w:color w:val="000000" w:themeColor="text1"/>
                                  <w:sz w:val="32"/>
                                  <w:szCs w:val="32"/>
                                  <w:lang w:val="es-E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PicShared</w:t>
                              </w:r>
                              <w:r>
                                <w:rPr>
                                  <w:rFonts w:hint="default" w:ascii="Calibri" w:hAnsi="Calibri" w:cs="Calibri"/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 w14:paraId="01ECC730">
                              <w:pPr>
                                <w:snapToGrid w:val="0"/>
                                <w:rPr>
                                  <w:rFonts w:hint="default" w:ascii="Calibri" w:hAnsi="Calibri" w:cs="Calibri"/>
                                  <w:caps/>
                                  <w:sz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caps/>
                                  <w:sz w:val="20"/>
                                  <w:lang w:val="en-US" w:eastAsia="zh-CN"/>
                                </w:rPr>
                                <w:t>Aplicación Andriod para publicar fotos tipo Instagram donde se puede registrarse, compartir imágenes y comentarlas, echa con java y Google Storage</w:t>
                              </w:r>
                            </w:p>
                            <w:p w14:paraId="6596F0AF">
                              <w:pPr>
                                <w:snapToGrid w:val="0"/>
                                <w:rPr>
                                  <w:rFonts w:hint="default" w:ascii="Calibri" w:hAnsi="Calibri" w:cs="Calibri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</w:p>
                            <w:p w14:paraId="61D3CEBA">
                              <w:pPr>
                                <w:snapToGrid w:val="0"/>
                                <w:rPr>
                                  <w:rFonts w:hint="default" w:ascii="Calibri" w:hAnsi="Calibri" w:cs="Calibri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8266;top:9443;height:1770;width:6391;" coordorigin="8266,9443" coordsize="6391,177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文本框 2" o:spid="_x0000_s1026" o:spt="202" type="#_x0000_t202" style="position:absolute;left:8266;top:9443;height:502;width:1073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 w14:paraId="1A130F03">
                              <w:pPr>
                                <w:pBdr>
                                  <w:bottom w:val="single" w:color="A5A5A5" w:themeColor="background1" w:themeShade="A6" w:sz="12" w:space="1"/>
                                </w:pBdr>
                                <w:snapToGrid w:val="0"/>
                                <w:jc w:val="center"/>
                                <w:rPr>
                                  <w:rFonts w:hint="default"/>
                                  <w:color w:val="5A5C59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hint="default"/>
                                  <w:color w:val="5A5C59"/>
                                  <w:sz w:val="24"/>
                                  <w:szCs w:val="24"/>
                                  <w:lang w:val="es-ES"/>
                                </w:rPr>
                                <w:t>2023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9588;top:9443;height:1770;width:5069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 w14:paraId="67FAD4CF">
                              <w:pPr>
                                <w:snapToGrid w:val="0"/>
                                <w:rPr>
                                  <w:rFonts w:hint="default" w:ascii="Calibri" w:hAnsi="Calibri" w:cs="Calibri"/>
                                  <w:b/>
                                  <w:color w:val="5A5C59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b/>
                                  <w:bCs w:val="0"/>
                                  <w:color w:val="000000" w:themeColor="text1"/>
                                  <w:sz w:val="32"/>
                                  <w:szCs w:val="32"/>
                                  <w:lang w:val="es-E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Carro control remoto</w:t>
                              </w:r>
                            </w:p>
                            <w:p w14:paraId="02886996">
                              <w:pPr>
                                <w:snapToGrid w:val="0"/>
                                <w:rPr>
                                  <w:rFonts w:hint="default" w:ascii="Calibri" w:hAnsi="Calibri" w:cs="Calibri"/>
                                  <w:caps/>
                                  <w:sz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caps/>
                                  <w:sz w:val="20"/>
                                  <w:lang w:val="en-US" w:eastAsia="zh-CN"/>
                                </w:rPr>
                                <w:t>Carrito de control remoto por Bluetooth</w:t>
                              </w:r>
                            </w:p>
                            <w:p w14:paraId="46B998AA">
                              <w:pPr>
                                <w:snapToGrid w:val="0"/>
                                <w:rPr>
                                  <w:rFonts w:hint="default" w:ascii="Calibri" w:hAnsi="Calibri" w:cs="Calibri"/>
                                  <w:color w:val="808080" w:themeColor="background1" w:themeShade="80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caps/>
                                  <w:sz w:val="20"/>
                                  <w:lang w:val="en-US" w:eastAsia="zh-CN"/>
                                </w:rPr>
                                <w:t>Con un esp32, servo motores, y otros componentes se ensamblo un carrito a control remoto el cual fue ganador del segundo lugar en una competencia de carritos arduino.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8246;top:11720;height:2503;width:6396;" coordorigin="8246,11720" coordsize="6396,2503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文本框 2" o:spid="_x0000_s1026" o:spt="202" type="#_x0000_t202" style="position:absolute;left:8246;top:11720;height:502;width:1083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 w14:paraId="23B8233C">
                              <w:pPr>
                                <w:pBdr>
                                  <w:bottom w:val="single" w:color="A5A5A5" w:themeColor="background1" w:themeShade="A6" w:sz="12" w:space="1"/>
                                </w:pBdr>
                                <w:snapToGrid w:val="0"/>
                                <w:jc w:val="center"/>
                                <w:rPr>
                                  <w:rFonts w:hint="default"/>
                                  <w:color w:val="5A5C59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hint="default"/>
                                  <w:color w:val="5A5C59"/>
                                  <w:sz w:val="24"/>
                                  <w:szCs w:val="24"/>
                                  <w:lang w:val="es-ES"/>
                                </w:rPr>
                                <w:t>2023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9573;top:11720;height:2503;width:5069;" filled="f" stroked="f" coordsize="21600,21600" o:gfxdata="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Vfn37gAAADaAAAA&#10;DwAAAAAAAAABACAAAAAiAAAAZHJzL2Rvd25yZXYueG1sUEsBAhQAFAAAAAgAh07iQDMvBZ47AAAA&#10;OQAAABAAAAAAAAAAAQAgAAAABwEAAGRycy9zaGFwZXhtbC54bWxQSwUGAAAAAAYABgBbAQAAsQMA&#10;AAAA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 w14:paraId="15CD7F55">
                              <w:pPr>
                                <w:snapToGrid w:val="0"/>
                                <w:rPr>
                                  <w:rFonts w:hint="default" w:ascii="Calibri" w:hAnsi="Calibri" w:cs="Calibri"/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b/>
                                  <w:bCs w:val="0"/>
                                  <w:color w:val="000000" w:themeColor="text1"/>
                                  <w:sz w:val="32"/>
                                  <w:szCs w:val="32"/>
                                  <w:lang w:val="es-E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Waterning</w:t>
                              </w:r>
                              <w:r>
                                <w:rPr>
                                  <w:rFonts w:hint="default" w:ascii="Calibri" w:hAnsi="Calibri" w:cs="Calibri"/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 w14:paraId="3D608CEC">
                              <w:pPr>
                                <w:snapToGrid w:val="0"/>
                                <w:rPr>
                                  <w:rFonts w:hint="default" w:ascii="Calibri" w:hAnsi="Calibri" w:cs="Calibri"/>
                                  <w:caps/>
                                  <w:sz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caps/>
                                  <w:sz w:val="20"/>
                                  <w:lang w:val="en-US" w:eastAsia="zh-CN"/>
                                </w:rPr>
                                <w:t>Sistema de notificación de humedad de suelo a través de telegram</w:t>
                              </w:r>
                              <w:r>
                                <w:rPr>
                                  <w:rFonts w:hint="default" w:ascii="Calibri" w:hAnsi="Calibri" w:cs="Calibri"/>
                                  <w:caps/>
                                  <w:sz w:val="20"/>
                                  <w:lang w:val="es-ES" w:eastAsia="zh-CN"/>
                                </w:rPr>
                                <w:t xml:space="preserve">, </w:t>
                              </w:r>
                              <w:r>
                                <w:rPr>
                                  <w:rFonts w:hint="default" w:ascii="Calibri" w:hAnsi="Calibri" w:cs="Calibri"/>
                                  <w:caps/>
                                  <w:sz w:val="20"/>
                                  <w:lang w:val="en-US" w:eastAsia="zh-CN"/>
                                </w:rPr>
                                <w:t>Utilizando un bot de telegram un sensor de humedad de suelo, un esp32 como cerebro del circuito se logro crear un sistema que notifique al usuario a través de mensajes de telgram sobre el estado de humedad del suelo.</w:t>
                              </w:r>
                            </w:p>
                            <w:p w14:paraId="5B46E20A">
                              <w:pPr>
                                <w:snapToGrid w:val="0"/>
                                <w:rPr>
                                  <w:rFonts w:hint="default" w:ascii="Calibri" w:hAnsi="Calibri" w:cs="Calibri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b w:val="0"/>
                                  <w:caps/>
                                  <w:sz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14:paraId="52E2672C">
      <w:pPr>
        <w:rPr>
          <w:rFonts w:hint="default"/>
          <w:lang w:val="es-ES"/>
        </w:rPr>
      </w:pPr>
      <w:bookmarkStart w:id="0" w:name="_GoBack"/>
      <w:bookmarkEnd w:id="0"/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3507740</wp:posOffset>
            </wp:positionH>
            <wp:positionV relativeFrom="paragraph">
              <wp:posOffset>6941820</wp:posOffset>
            </wp:positionV>
            <wp:extent cx="208915" cy="208915"/>
            <wp:effectExtent l="0" t="0" r="635" b="635"/>
            <wp:wrapNone/>
            <wp:docPr id="36" name="Imagen 36" descr="github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github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3517265</wp:posOffset>
            </wp:positionH>
            <wp:positionV relativeFrom="paragraph">
              <wp:posOffset>3679190</wp:posOffset>
            </wp:positionV>
            <wp:extent cx="208915" cy="208915"/>
            <wp:effectExtent l="0" t="0" r="635" b="635"/>
            <wp:wrapNone/>
            <wp:docPr id="28" name="Imagen 28" descr="github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github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3524885</wp:posOffset>
            </wp:positionH>
            <wp:positionV relativeFrom="paragraph">
              <wp:posOffset>5130800</wp:posOffset>
            </wp:positionV>
            <wp:extent cx="201295" cy="201295"/>
            <wp:effectExtent l="0" t="0" r="8255" b="8255"/>
            <wp:wrapNone/>
            <wp:docPr id="11" name="Imagen 11" descr="C:\Users\Pc\Downloads\github1.pnggithub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C:\Users\Pc\Downloads\github1.pnggithub1"/>
                    <pic:cNvPicPr>
                      <a:picLocks noChangeAspect="1"/>
                    </pic:cNvPicPr>
                  </pic:nvPicPr>
                  <pic:blipFill>
                    <a:blip r:embed="rId9"/>
                    <a:srcRect t="91" b="91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1785620</wp:posOffset>
                </wp:positionV>
                <wp:extent cx="215900" cy="215900"/>
                <wp:effectExtent l="0" t="0" r="12700" b="1270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690" y="6009"/>
                          <a:chExt cx="340" cy="340"/>
                        </a:xfrm>
                      </wpg:grpSpPr>
                      <wps:wsp>
                        <wps:cNvPr id="8" name="圆角矩形 269"/>
                        <wps:cNvSpPr/>
                        <wps:spPr>
                          <a:xfrm>
                            <a:off x="690" y="6009"/>
                            <a:ext cx="340" cy="3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n 9" descr="C:\Users\Pc\Downloads\Portafolio\recuros\img\iconos\cv.pngcv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-220" t="220" r="220" b="220"/>
                          <a:stretch>
                            <a:fillRect/>
                          </a:stretch>
                        </pic:blipFill>
                        <pic:spPr>
                          <a:xfrm>
                            <a:off x="747" y="6066"/>
                            <a:ext cx="227" cy="2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7pt;margin-top:140.6pt;height:17pt;width:17pt;z-index:251674624;mso-width-relative:page;mso-height-relative:page;" coordorigin="690,6009" coordsize="340,340" o:gfxdata="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">
                <o:lock v:ext="edit" aspectratio="f"/>
                <v:roundrect id="圆角矩形 269" o:spid="_x0000_s1026" o:spt="2" style="position:absolute;left:690;top:6009;height:340;width:340;v-text-anchor:middle;" fillcolor="#FFFFFF [3212]" filled="t" stroked="f" coordsize="21600,21600" arcsize="0.5" o:gfxdata="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WE9B+2AAAA2g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_x0000_s1026" o:spid="_x0000_s1026" o:spt="75" alt="C:\Users\Pc\Downloads\Portafolio\recuros\img\iconos\cv.pngcv" type="#_x0000_t75" style="position:absolute;left:747;top:6066;height:227;width:227;" filled="f" o:preferrelative="t" stroked="f" coordsize="21600,21600" o:gfxdata="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s2Tz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cropleft="-144f" croptop="144f" cropright="144f" cropbottom="144f" o:title=""/>
                  <o:lock v:ext="edit" aspectratio="t"/>
                </v:shape>
              </v:group>
            </w:pict>
          </mc:Fallback>
        </mc:AlternateContent>
      </w:r>
      <w:r>
        <w:rPr>
          <w:rFonts w:hint="default"/>
          <w:lang w:val="es-ES"/>
        </w:rPr>
        <w:br w:type="page"/>
      </w:r>
    </w:p>
    <w:p w14:paraId="64F58B59">
      <w:pPr>
        <w:rPr>
          <w:rFonts w:hint="default"/>
          <w:lang w:val="es-ES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2426970</wp:posOffset>
                </wp:positionH>
                <wp:positionV relativeFrom="paragraph">
                  <wp:posOffset>909955</wp:posOffset>
                </wp:positionV>
                <wp:extent cx="3765550" cy="814070"/>
                <wp:effectExtent l="0" t="0" r="0" b="0"/>
                <wp:wrapNone/>
                <wp:docPr id="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5550" cy="814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99F039C"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left="420" w:leftChars="0" w:hanging="420" w:firstLineChars="0"/>
                              <w:rPr>
                                <w:rFonts w:hint="default" w:ascii="Calibri" w:hAnsi="Calibri" w:cs="Calibri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s-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Rally latinoamericano de Innovación 2023: 1° lugar en Innovación</w:t>
                            </w:r>
                          </w:p>
                          <w:p w14:paraId="349DE0EF"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hint="default" w:ascii="Calibri" w:hAnsi="Calibri" w:cs="Calibri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B5450F0"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left="420" w:leftChars="0" w:hanging="420" w:firstLineChars="0"/>
                              <w:rPr>
                                <w:rFonts w:hint="default" w:ascii="Calibri" w:hAnsi="Calibri" w:cs="Calibri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s-E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Competencia de rebotica 2023: 2° lugar en competencia de carritos arduino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1.1pt;margin-top:71.65pt;height:64.1pt;width:296.5pt;z-index:251673600;mso-width-relative:page;mso-height-relative:page;" filled="f" stroked="f" coordsize="21600,21600" o:gfxdata="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jxwzzdgAAAALAQAADwAAAAAAAAABACAAAAAiAAAAZHJzL2Rvd25yZXYueG1sUEsBAhQAFAAAAAgA&#10;h07iQJmwrIQlAgAAKg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799F039C">
                      <w:pPr>
                        <w:numPr>
                          <w:ilvl w:val="0"/>
                          <w:numId w:val="3"/>
                        </w:numPr>
                        <w:snapToGrid w:val="0"/>
                        <w:ind w:left="420" w:leftChars="0" w:hanging="420" w:firstLineChars="0"/>
                        <w:rPr>
                          <w:rFonts w:hint="default" w:ascii="Calibri" w:hAnsi="Calibri" w:cs="Calibri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 w:val="0"/>
                          <w:color w:val="000000" w:themeColor="text1"/>
                          <w:sz w:val="28"/>
                          <w:szCs w:val="28"/>
                          <w:lang w:val="es-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Rally latinoamericano de Innovación 2023: 1° lugar en Innovación</w:t>
                      </w:r>
                    </w:p>
                    <w:p w14:paraId="349DE0EF">
                      <w:pPr>
                        <w:numPr>
                          <w:ilvl w:val="0"/>
                          <w:numId w:val="0"/>
                        </w:numPr>
                        <w:snapToGrid w:val="0"/>
                        <w:ind w:leftChars="0"/>
                        <w:rPr>
                          <w:rFonts w:hint="default" w:ascii="Calibri" w:hAnsi="Calibri" w:cs="Calibri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</w:p>
                    <w:p w14:paraId="6B5450F0">
                      <w:pPr>
                        <w:numPr>
                          <w:ilvl w:val="0"/>
                          <w:numId w:val="3"/>
                        </w:numPr>
                        <w:snapToGrid w:val="0"/>
                        <w:ind w:left="420" w:leftChars="0" w:hanging="420" w:firstLineChars="0"/>
                        <w:rPr>
                          <w:rFonts w:hint="default" w:ascii="Calibri" w:hAnsi="Calibri" w:cs="Calibri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 w:val="0"/>
                          <w:color w:val="000000" w:themeColor="text1"/>
                          <w:sz w:val="28"/>
                          <w:szCs w:val="28"/>
                          <w:lang w:val="es-E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Competencia de rebotica 2023: 2° lugar en competencia de carritos arduino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2286635</wp:posOffset>
                </wp:positionV>
                <wp:extent cx="1871345" cy="264160"/>
                <wp:effectExtent l="6350" t="0" r="0" b="0"/>
                <wp:wrapNone/>
                <wp:docPr id="93" name="Grupo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1345" cy="264160"/>
                          <a:chOff x="2439" y="21459"/>
                          <a:chExt cx="2947" cy="416"/>
                        </a:xfrm>
                      </wpg:grpSpPr>
                      <wpg:grpSp>
                        <wpg:cNvPr id="81" name="Grupo 81"/>
                        <wpg:cNvGrpSpPr/>
                        <wpg:grpSpPr>
                          <a:xfrm rot="0">
                            <a:off x="2439" y="21575"/>
                            <a:ext cx="2134" cy="184"/>
                            <a:chOff x="1212" y="21539"/>
                            <a:chExt cx="2134" cy="184"/>
                          </a:xfrm>
                        </wpg:grpSpPr>
                        <wps:wsp>
                          <wps:cNvPr id="76" name="Rectángulo 76"/>
                          <wps:cNvSpPr/>
                          <wps:spPr>
                            <a:xfrm>
                              <a:off x="1212" y="21539"/>
                              <a:ext cx="210" cy="184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Rectángulo 75"/>
                          <wps:cNvSpPr/>
                          <wps:spPr>
                            <a:xfrm>
                              <a:off x="1212" y="21539"/>
                              <a:ext cx="2134" cy="1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0" name="Cuadro de texto 90"/>
                        <wps:cNvSpPr txBox="1"/>
                        <wps:spPr>
                          <a:xfrm>
                            <a:off x="4520" y="21459"/>
                            <a:ext cx="866" cy="4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BEF8C6">
                              <w:pPr>
                                <w:rPr>
                                  <w:rFonts w:hint="default"/>
                                  <w:color w:val="FFFFFF" w:themeColor="background1"/>
                                  <w:lang w:val="es-E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lang w:val="es-E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1/10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95pt;margin-top:180.05pt;height:20.8pt;width:147.35pt;z-index:251670528;mso-width-relative:page;mso-height-relative:page;" coordorigin="2439,21459" coordsize="2947,416" o:gfxdata="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A/ILuDaAAAACgEAAA8AAAAA&#10;AAAAAQAgAAAAIgAAAGRycy9kb3ducmV2LnhtbFBLAQIUABQAAAAIAIdO4kCV47dfoQMAAO8MAAAO&#10;AAAAAAAAAAEAIAAAACkBAABkcnMvZTJvRG9jLnhtbFBLBQYAAAAABgAGAFkBAAA8BwAAAAA=&#10;">
                <o:lock v:ext="edit" aspectratio="f"/>
                <v:group id="_x0000_s1026" o:spid="_x0000_s1026" o:spt="203" style="position:absolute;left:2439;top:21575;height:184;width:2134;" coordorigin="1212,21539" coordsize="2134,184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1212;top:21539;height:184;width:210;v-text-anchor:middle;" fillcolor="#E7E6E6 [3214]" filled="t" stroked="t" coordsize="21600,21600" o:gfxdata="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sh4/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FFFFFF [3212]" miterlimit="8" joinstyle="miter"/>
                    <v:imagedata o:title=""/>
                    <o:lock v:ext="edit" aspectratio="f"/>
                  </v:rect>
                  <v:rect id="_x0000_s1026" o:spid="_x0000_s1026" o:spt="1" style="position:absolute;left:1212;top:21539;height:184;width:2134;v-text-anchor:middle;" filled="f" stroked="t" coordsize="21600,21600" o:gfxdata="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UuTb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FFFFFF [3212]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4520;top:21459;height:416;width:866;" filled="f" stroked="f" coordsize="21600,21600" o:gfxdata="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90ra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48BEF8C6">
                        <w:pPr>
                          <w:rPr>
                            <w:rFonts w:hint="default"/>
                            <w:color w:val="FFFFFF" w:themeColor="background1"/>
                            <w:lang w:val="es-E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lang w:val="es-E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1/10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1898015</wp:posOffset>
                </wp:positionV>
                <wp:extent cx="1885950" cy="264160"/>
                <wp:effectExtent l="6350" t="0" r="0" b="0"/>
                <wp:wrapNone/>
                <wp:docPr id="94" name="Grupo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264160"/>
                          <a:chOff x="2416" y="20847"/>
                          <a:chExt cx="2970" cy="416"/>
                        </a:xfrm>
                      </wpg:grpSpPr>
                      <wpg:grpSp>
                        <wpg:cNvPr id="80" name="Grupo 80"/>
                        <wpg:cNvGrpSpPr/>
                        <wpg:grpSpPr>
                          <a:xfrm rot="0">
                            <a:off x="2416" y="20963"/>
                            <a:ext cx="2134" cy="184"/>
                            <a:chOff x="1208" y="20991"/>
                            <a:chExt cx="2134" cy="184"/>
                          </a:xfrm>
                        </wpg:grpSpPr>
                        <wps:wsp>
                          <wps:cNvPr id="74" name="Rectángulo 74"/>
                          <wps:cNvSpPr/>
                          <wps:spPr>
                            <a:xfrm>
                              <a:off x="1208" y="20991"/>
                              <a:ext cx="431" cy="184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Rectángulo 73"/>
                          <wps:cNvSpPr/>
                          <wps:spPr>
                            <a:xfrm>
                              <a:off x="1208" y="20991"/>
                              <a:ext cx="2134" cy="1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9" name="Cuadro de texto 89"/>
                        <wps:cNvSpPr txBox="1"/>
                        <wps:spPr>
                          <a:xfrm>
                            <a:off x="4520" y="20847"/>
                            <a:ext cx="866" cy="4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23C52F">
                              <w:pPr>
                                <w:rPr>
                                  <w:rFonts w:hint="default"/>
                                  <w:color w:val="FFFFFF" w:themeColor="background1"/>
                                  <w:lang w:val="es-E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lang w:val="es-E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2/10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8pt;margin-top:149.45pt;height:20.8pt;width:148.5pt;z-index:251671552;mso-width-relative:page;mso-height-relative:page;" coordorigin="2416,20847" coordsize="2970,416" o:gfxdata="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">
                <o:lock v:ext="edit" aspectratio="f"/>
                <v:group id="_x0000_s1026" o:spid="_x0000_s1026" o:spt="203" style="position:absolute;left:2416;top:20963;height:184;width:2134;" coordorigin="1208,20991" coordsize="2134,184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1208;top:20991;height:184;width:431;v-text-anchor:middle;" fillcolor="#E7E6E6 [3214]" filled="t" stroked="t" coordsize="21600,21600" o:gfxdata="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4sJdO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FFFFFF [3212]" miterlimit="8" joinstyle="miter"/>
                    <v:imagedata o:title=""/>
                    <o:lock v:ext="edit" aspectratio="f"/>
                  </v:rect>
                  <v:rect id="_x0000_s1026" o:spid="_x0000_s1026" o:spt="1" style="position:absolute;left:1208;top:20991;height:184;width:2134;v-text-anchor:middle;" filled="f" stroked="t" coordsize="21600,21600" o:gfxdata="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e6ug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FFFFFF [3212]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4520;top:20847;height:416;width:866;" filled="f" stroked="f" coordsize="21600,21600" o:gfxdata="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UdZq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0423C52F">
                        <w:pPr>
                          <w:rPr>
                            <w:rFonts w:hint="default"/>
                            <w:color w:val="FFFFFF" w:themeColor="background1"/>
                            <w:lang w:val="es-E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lang w:val="es-E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2/10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1495425</wp:posOffset>
                </wp:positionV>
                <wp:extent cx="1885950" cy="264160"/>
                <wp:effectExtent l="6350" t="0" r="0" b="1905"/>
                <wp:wrapNone/>
                <wp:docPr id="95" name="Grupo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264160"/>
                          <a:chOff x="2416" y="20213"/>
                          <a:chExt cx="2970" cy="416"/>
                        </a:xfrm>
                      </wpg:grpSpPr>
                      <wpg:grpSp>
                        <wpg:cNvPr id="79" name="Grupo 79"/>
                        <wpg:cNvGrpSpPr/>
                        <wpg:grpSpPr>
                          <a:xfrm>
                            <a:off x="2416" y="20366"/>
                            <a:ext cx="2134" cy="184"/>
                            <a:chOff x="1193" y="20366"/>
                            <a:chExt cx="2134" cy="184"/>
                          </a:xfrm>
                        </wpg:grpSpPr>
                        <wps:wsp>
                          <wps:cNvPr id="70" name="Rectángulo 70"/>
                          <wps:cNvSpPr/>
                          <wps:spPr>
                            <a:xfrm>
                              <a:off x="1193" y="20366"/>
                              <a:ext cx="850" cy="184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" name="Rectángulo 71"/>
                          <wps:cNvSpPr/>
                          <wps:spPr>
                            <a:xfrm>
                              <a:off x="1193" y="20366"/>
                              <a:ext cx="2134" cy="1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8" name="Cuadro de texto 88"/>
                        <wps:cNvSpPr txBox="1"/>
                        <wps:spPr>
                          <a:xfrm>
                            <a:off x="4520" y="20213"/>
                            <a:ext cx="866" cy="4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2A6B6B">
                              <w:pPr>
                                <w:rPr>
                                  <w:rFonts w:hint="default"/>
                                  <w:color w:val="FFFFFF" w:themeColor="background1"/>
                                  <w:lang w:val="es-E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lang w:val="es-E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4/10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8pt;margin-top:117.75pt;height:20.8pt;width:148.5pt;z-index:251671552;mso-width-relative:page;mso-height-relative:page;" coordorigin="2416,20213" coordsize="2970,416" o:gfxdata="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">
                <o:lock v:ext="edit" aspectratio="f"/>
                <v:group id="_x0000_s1026" o:spid="_x0000_s1026" o:spt="203" style="position:absolute;left:2416;top:20366;height:184;width:2134;" coordorigin="1193,20366" coordsize="2134,184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1193;top:20366;height:184;width:850;v-text-anchor:middle;" fillcolor="#E7E6E6 [3214]" filled="t" stroked="t" coordsize="21600,21600" o:gfxdata="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FyPQ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FFFFFF [3212]" miterlimit="8" joinstyle="miter"/>
                    <v:imagedata o:title=""/>
                    <o:lock v:ext="edit" aspectratio="f"/>
                  </v:rect>
                  <v:rect id="_x0000_s1026" o:spid="_x0000_s1026" o:spt="1" style="position:absolute;left:1193;top:20366;height:184;width:2134;v-text-anchor:middle;" filled="f" stroked="t" coordsize="21600,21600" o:gfxdata="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nCVb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FFFFFF [3212]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4520;top:20213;height:416;width:866;" filled="f" stroked="f" coordsize="21600,21600" o:gfxdata="UEsDBAoAAAAAAIdO4kAAAAAAAAAAAAAAAAAEAAAAZHJzL1BLAwQUAAAACACHTuJA3VjQAb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Wz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1Y0AG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092A6B6B">
                        <w:pPr>
                          <w:rPr>
                            <w:rFonts w:hint="default"/>
                            <w:color w:val="FFFFFF" w:themeColor="background1"/>
                            <w:lang w:val="es-E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lang w:val="es-E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4/10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1101090</wp:posOffset>
                </wp:positionV>
                <wp:extent cx="1885950" cy="264160"/>
                <wp:effectExtent l="6350" t="0" r="0" b="1905"/>
                <wp:wrapNone/>
                <wp:docPr id="96" name="Grupo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264160"/>
                          <a:chOff x="2416" y="19592"/>
                          <a:chExt cx="2970" cy="416"/>
                        </a:xfrm>
                      </wpg:grpSpPr>
                      <wpg:grpSp>
                        <wpg:cNvPr id="84" name="Grupo 84"/>
                        <wpg:cNvGrpSpPr/>
                        <wpg:grpSpPr>
                          <a:xfrm>
                            <a:off x="2416" y="19743"/>
                            <a:ext cx="2134" cy="184"/>
                            <a:chOff x="1219" y="19743"/>
                            <a:chExt cx="2134" cy="184"/>
                          </a:xfrm>
                        </wpg:grpSpPr>
                        <wps:wsp>
                          <wps:cNvPr id="67" name="Rectángulo 67"/>
                          <wps:cNvSpPr/>
                          <wps:spPr>
                            <a:xfrm>
                              <a:off x="1219" y="19743"/>
                              <a:ext cx="2134" cy="1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8" name="Rectángulo 68"/>
                          <wps:cNvSpPr/>
                          <wps:spPr>
                            <a:xfrm>
                              <a:off x="1219" y="19743"/>
                              <a:ext cx="2134" cy="184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7" name="Cuadro de texto 87"/>
                        <wps:cNvSpPr txBox="1"/>
                        <wps:spPr>
                          <a:xfrm>
                            <a:off x="4520" y="19592"/>
                            <a:ext cx="866" cy="4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076137">
                              <w:pPr>
                                <w:rPr>
                                  <w:rFonts w:hint="default"/>
                                  <w:color w:val="FFFFFF" w:themeColor="background1"/>
                                  <w:lang w:val="es-E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lang w:val="es-E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10/10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8pt;margin-top:86.7pt;height:20.8pt;width:148.5pt;z-index:251672576;mso-width-relative:page;mso-height-relative:page;" coordorigin="2416,19592" coordsize="2970,416" o:gfxdata="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yhu9X9oAAAAKAQAADwAAAAAAAAABACAAAAAiAAAAZHJzL2Rvd25yZXYueG1sUEsBAhQA&#10;FAAAAAgAh07iQJRgNIB/AwAA6AwAAA4AAAAAAAAAAQAgAAAAKQEAAGRycy9lMm9Eb2MueG1sUEsF&#10;BgAAAAAGAAYAWQEAABoHAAAAAA==&#10;">
                <o:lock v:ext="edit" aspectratio="f"/>
                <v:group id="_x0000_s1026" o:spid="_x0000_s1026" o:spt="203" style="position:absolute;left:2416;top:19743;height:184;width:2134;" coordorigin="1219,19743" coordsize="2134,184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1219;top:19743;height:184;width:2134;v-text-anchor:middle;" filled="f" stroked="t" coordsize="21600,21600" o:gfxdata="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8MPl6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FFFFFF [3212]" miterlimit="8" joinstyle="miter"/>
                    <v:imagedata o:title=""/>
                    <o:lock v:ext="edit" aspectratio="f"/>
                  </v:rect>
                  <v:rect id="_x0000_s1026" o:spid="_x0000_s1026" o:spt="1" style="position:absolute;left:1219;top:19743;height:184;width:2134;v-text-anchor:middle;" fillcolor="#E7E6E6 [3214]" filled="t" stroked="t" coordsize="21600,21600" o:gfxdata="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ri5C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FFFFFF [3212]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4520;top:19592;height:416;width:866;" filled="f" stroked="f" coordsize="21600,21600" o:gfxdata="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HRHO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25076137">
                        <w:pPr>
                          <w:rPr>
                            <w:rFonts w:hint="default"/>
                            <w:color w:val="FFFFFF" w:themeColor="background1"/>
                            <w:lang w:val="es-E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lang w:val="es-E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10/10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618490</wp:posOffset>
                </wp:positionV>
                <wp:extent cx="2430145" cy="309245"/>
                <wp:effectExtent l="0" t="0" r="0" b="0"/>
                <wp:wrapNone/>
                <wp:docPr id="6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145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8B8C0C1">
                            <w:pPr>
                              <w:snapToGrid w:val="0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.2pt;margin-top:48.7pt;height:24.35pt;width:191.35pt;z-index:251669504;mso-width-relative:page;mso-height-relative:page;" filled="f" stroked="f" coordsize="21600,21600" o:gfxdata="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vl&#10;dUfYAAAACgEAAA8AAAAAAAAAAQAgAAAAIgAAAGRycy9kb3ducmV2LnhtbFBLAQIUABQAAAAIAIdO&#10;4kD5ZbToIwIAACo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08B8C0C1">
                      <w:pPr>
                        <w:snapToGrid w:val="0"/>
                        <w:rPr>
                          <w:rFonts w:hint="default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Idiomas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916940</wp:posOffset>
                </wp:positionV>
                <wp:extent cx="2225040" cy="267652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2676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A60F9BB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/>
                                <w:color w:val="FFFFFF" w:themeColor="background1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Español: Nativo</w:t>
                            </w:r>
                          </w:p>
                          <w:p w14:paraId="353C3B60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color w:val="FFFFFF" w:themeColor="background1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71BB9CA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/>
                                <w:color w:val="FFFFFF" w:themeColor="background1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Ingles: </w:t>
                            </w:r>
                          </w:p>
                          <w:p w14:paraId="3A0C3BAE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color w:val="FFFFFF" w:themeColor="background1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09C2632B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/>
                                <w:color w:val="FFFFFF" w:themeColor="background1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Japones</w:t>
                            </w:r>
                          </w:p>
                          <w:p w14:paraId="742ACAEF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color w:val="FFFFFF" w:themeColor="background1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05D4DADA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/>
                                <w:color w:val="FFFFFF" w:themeColor="background1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Ruso</w:t>
                            </w:r>
                          </w:p>
                          <w:p w14:paraId="3C155EB4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.75pt;margin-top:72.2pt;height:210.75pt;width:175.2pt;z-index:251669504;mso-width-relative:page;mso-height-relative:page;" filled="f" stroked="f" coordsize="21600,21600" o:gfxdata="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9O&#10;ag3ZAAAACwEAAA8AAAAAAAAAAQAgAAAAIgAAAGRycy9kb3ducmV2LnhtbFBLAQIUABQAAAAIAIdO&#10;4kCQI+aRIgIAACsEAAAOAAAAAAAAAAEAIAAAACg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4A60F9BB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/>
                          <w:color w:val="FFFFFF" w:themeColor="background1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Español: Nativo</w:t>
                      </w:r>
                    </w:p>
                    <w:p w14:paraId="353C3B60"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color w:val="FFFFFF" w:themeColor="background1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71BB9CA3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/>
                          <w:color w:val="FFFFFF" w:themeColor="background1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Ingles: </w:t>
                      </w:r>
                    </w:p>
                    <w:p w14:paraId="3A0C3BAE"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color w:val="FFFFFF" w:themeColor="background1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09C2632B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/>
                          <w:color w:val="FFFFFF" w:themeColor="background1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Japones</w:t>
                      </w:r>
                    </w:p>
                    <w:p w14:paraId="742ACAEF"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color w:val="FFFFFF" w:themeColor="background1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05D4DADA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/>
                          <w:color w:val="FFFFFF" w:themeColor="background1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Ruso</w:t>
                      </w:r>
                    </w:p>
                    <w:p w14:paraId="3C155EB4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459740</wp:posOffset>
                </wp:positionV>
                <wp:extent cx="2792730" cy="349250"/>
                <wp:effectExtent l="0" t="0" r="0" b="0"/>
                <wp:wrapNone/>
                <wp:docPr id="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273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5CC8C50">
                            <w:pPr>
                              <w:snapToGrid w:val="0"/>
                              <w:rPr>
                                <w:rFonts w:hint="default" w:ascii="Calibri" w:hAnsi="Calibri" w:cs="Calibri"/>
                                <w:b/>
                                <w:bCs w:val="0"/>
                                <w:caps/>
                                <w:color w:val="0D0D0D" w:themeColor="text1" w:themeTint="F2"/>
                                <w:sz w:val="32"/>
                                <w:szCs w:val="32"/>
                                <w:lang w:val="es-E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 w:val="0"/>
                                <w:caps/>
                                <w:color w:val="0D0D0D" w:themeColor="text1" w:themeTint="F2"/>
                                <w:sz w:val="32"/>
                                <w:szCs w:val="32"/>
                                <w:lang w:val="es-E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reconocimientos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1.4pt;margin-top:36.2pt;height:27.5pt;width:219.9pt;z-index:251668480;mso-width-relative:page;mso-height-relative:page;" filled="f" stroked="f" coordsize="21600,21600" o:gfxdata="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XbPcfXAAAACgEAAA8AAAAAAAAAAQAgAAAAIgAAAGRycy9kb3ducmV2LnhtbFBLAQIUABQAAAAI&#10;AIdO4kBFdK2PJwIAACoEAAAOAAAAAAAAAAEAIAAAACY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45CC8C50">
                      <w:pPr>
                        <w:snapToGrid w:val="0"/>
                        <w:rPr>
                          <w:rFonts w:hint="default" w:ascii="Calibri" w:hAnsi="Calibri" w:cs="Calibri"/>
                          <w:b/>
                          <w:bCs w:val="0"/>
                          <w:caps/>
                          <w:color w:val="0D0D0D" w:themeColor="text1" w:themeTint="F2"/>
                          <w:sz w:val="32"/>
                          <w:szCs w:val="32"/>
                          <w:lang w:val="es-E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 w:val="0"/>
                          <w:caps/>
                          <w:color w:val="0D0D0D" w:themeColor="text1" w:themeTint="F2"/>
                          <w:sz w:val="32"/>
                          <w:szCs w:val="32"/>
                          <w:lang w:val="es-E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reconocimientos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464820</wp:posOffset>
                </wp:positionV>
                <wp:extent cx="4619625" cy="349250"/>
                <wp:effectExtent l="0" t="0" r="9525" b="12700"/>
                <wp:wrapNone/>
                <wp:docPr id="63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3492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" o:spid="_x0000_s1026" o:spt="2" style="position:absolute;left:0pt;margin-left:187pt;margin-top:36.6pt;height:27.5pt;width:363.75pt;z-index:251659264;v-text-anchor:middle;mso-width-relative:page;mso-height-relative:page;" fillcolor="#E7E6E6 [3214]" filled="t" stroked="f" coordsize="21600,21600" arcsize="0.166666666666667" o:gfxdata="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XYVrPaAAAACwEAAA8AAAAAAAAA&#10;AQAgAAAAIgAAAGRycy9kb3ducmV2LnhtbFBLAQIUABQAAAAIAIdO4kB5YrnQgQIAANcEAAAOAAAA&#10;AAAAAAEAIAAAACk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471805</wp:posOffset>
                </wp:positionV>
                <wp:extent cx="2294890" cy="9476740"/>
                <wp:effectExtent l="0" t="0" r="10160" b="10160"/>
                <wp:wrapNone/>
                <wp:docPr id="6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890" cy="9476740"/>
                        </a:xfrm>
                        <a:prstGeom prst="roundRect">
                          <a:avLst>
                            <a:gd name="adj" fmla="val 8024"/>
                          </a:avLst>
                        </a:prstGeom>
                        <a:solidFill>
                          <a:srgbClr val="0E25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6" o:spt="2" style="position:absolute;left:0pt;margin-left:-9.5pt;margin-top:37.15pt;height:746.2pt;width:180.7pt;z-index:251667456;v-text-anchor:middle;mso-width-relative:page;mso-height-relative:page;" fillcolor="#0E2558" filled="t" stroked="f" coordsize="21600,21600" arcsize="0.0802314814814815" o:gfxdata="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XOlLLNkAAAALAQAADwAAAAAAAAABACAAAAAiAAAAZHJzL2Rvd25yZXYueG1sUEsBAhQAFAAAAAgA&#10;h07iQDS9V6SWAgAAAwUAAA4AAAAAAAAAAQAgAAAAKAEAAGRycy9lMm9Eb2MueG1sUEsFBgAAAAAG&#10;AAYAWQEAADA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7144385</wp:posOffset>
                </wp:positionV>
                <wp:extent cx="4619625" cy="349250"/>
                <wp:effectExtent l="0" t="0" r="9525" b="12700"/>
                <wp:wrapNone/>
                <wp:docPr id="46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3492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" o:spid="_x0000_s1026" o:spt="2" style="position:absolute;left:0pt;margin-left:180.6pt;margin-top:562.55pt;height:27.5pt;width:363.75pt;z-index:251665408;v-text-anchor:middle;mso-width-relative:page;mso-height-relative:page;" fillcolor="#E7E6E6 [3214]" filled="t" stroked="f" coordsize="21600,21600" arcsize="0.166666666666667" o:gfxdata="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EXOQKHaAAAADgEAAA8AAAAAAAAA&#10;AQAgAAAAIgAAAGRycy9kb3ducmV2LnhtbFBLAQIUABQAAAAIAIdO4kCXvA9SgQIAANcEAAAOAAAA&#10;AAAAAAEAIAAAACk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old">
    <w:altName w:val="Arial"/>
    <w:panose1 w:val="020B0604020202090204"/>
    <w:charset w:val="00"/>
    <w:family w:val="auto"/>
    <w:pitch w:val="default"/>
    <w:sig w:usb0="00000000" w:usb1="00000000" w:usb2="00000001" w:usb3="00000000" w:csb0="400001BF" w:csb1="DFF70000"/>
  </w:font>
  <w:font w:name="Arial Regular">
    <w:altName w:val="Arial"/>
    <w:panose1 w:val="020B0604020202090204"/>
    <w:charset w:val="00"/>
    <w:family w:val="auto"/>
    <w:pitch w:val="default"/>
    <w:sig w:usb0="00000000" w:usb1="00000000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C31A74"/>
    <w:multiLevelType w:val="singleLevel"/>
    <w:tmpl w:val="C9C31A7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42B623F"/>
    <w:multiLevelType w:val="singleLevel"/>
    <w:tmpl w:val="142B623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BB701C1"/>
    <w:multiLevelType w:val="singleLevel"/>
    <w:tmpl w:val="4BB701C1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2454E7"/>
    <w:rsid w:val="000045DD"/>
    <w:rsid w:val="00013A8B"/>
    <w:rsid w:val="000275FE"/>
    <w:rsid w:val="000377B8"/>
    <w:rsid w:val="00052B3B"/>
    <w:rsid w:val="00055DE0"/>
    <w:rsid w:val="00057323"/>
    <w:rsid w:val="00057781"/>
    <w:rsid w:val="0007060A"/>
    <w:rsid w:val="000C43FB"/>
    <w:rsid w:val="000C47DD"/>
    <w:rsid w:val="000C7914"/>
    <w:rsid w:val="000E4ED6"/>
    <w:rsid w:val="000F5F06"/>
    <w:rsid w:val="001022AE"/>
    <w:rsid w:val="00130D40"/>
    <w:rsid w:val="00131230"/>
    <w:rsid w:val="00136226"/>
    <w:rsid w:val="00142FF5"/>
    <w:rsid w:val="00161F1C"/>
    <w:rsid w:val="00183983"/>
    <w:rsid w:val="001A5A20"/>
    <w:rsid w:val="001D3C8C"/>
    <w:rsid w:val="001E10EA"/>
    <w:rsid w:val="001F48DD"/>
    <w:rsid w:val="00206ED4"/>
    <w:rsid w:val="00222E24"/>
    <w:rsid w:val="0027372D"/>
    <w:rsid w:val="00292DD0"/>
    <w:rsid w:val="002B3A6F"/>
    <w:rsid w:val="002F2A9B"/>
    <w:rsid w:val="0031276C"/>
    <w:rsid w:val="00322ED9"/>
    <w:rsid w:val="00336F48"/>
    <w:rsid w:val="0035333F"/>
    <w:rsid w:val="003552FC"/>
    <w:rsid w:val="00377CB8"/>
    <w:rsid w:val="00381872"/>
    <w:rsid w:val="00393D5E"/>
    <w:rsid w:val="00394F9F"/>
    <w:rsid w:val="00397461"/>
    <w:rsid w:val="003D6CFD"/>
    <w:rsid w:val="003E2A89"/>
    <w:rsid w:val="00400554"/>
    <w:rsid w:val="00403938"/>
    <w:rsid w:val="004337E6"/>
    <w:rsid w:val="00445A31"/>
    <w:rsid w:val="004659AF"/>
    <w:rsid w:val="00482561"/>
    <w:rsid w:val="004D3B79"/>
    <w:rsid w:val="004D77CE"/>
    <w:rsid w:val="00523925"/>
    <w:rsid w:val="00527936"/>
    <w:rsid w:val="00571D60"/>
    <w:rsid w:val="00573262"/>
    <w:rsid w:val="005A3C4F"/>
    <w:rsid w:val="005C720E"/>
    <w:rsid w:val="005D0D78"/>
    <w:rsid w:val="005F1F05"/>
    <w:rsid w:val="00600D5F"/>
    <w:rsid w:val="00610527"/>
    <w:rsid w:val="00630BCF"/>
    <w:rsid w:val="00634903"/>
    <w:rsid w:val="00644CC7"/>
    <w:rsid w:val="006516AE"/>
    <w:rsid w:val="006706D4"/>
    <w:rsid w:val="0067217A"/>
    <w:rsid w:val="00677361"/>
    <w:rsid w:val="006D3BAE"/>
    <w:rsid w:val="006D613C"/>
    <w:rsid w:val="006E4619"/>
    <w:rsid w:val="006E6245"/>
    <w:rsid w:val="00700060"/>
    <w:rsid w:val="00705D53"/>
    <w:rsid w:val="00710E37"/>
    <w:rsid w:val="0072516A"/>
    <w:rsid w:val="0073043C"/>
    <w:rsid w:val="00731E26"/>
    <w:rsid w:val="007605DA"/>
    <w:rsid w:val="007928C8"/>
    <w:rsid w:val="007944DF"/>
    <w:rsid w:val="007B572C"/>
    <w:rsid w:val="007D630D"/>
    <w:rsid w:val="007E5462"/>
    <w:rsid w:val="007F1CDF"/>
    <w:rsid w:val="00807078"/>
    <w:rsid w:val="008350DF"/>
    <w:rsid w:val="0084396D"/>
    <w:rsid w:val="00855AB7"/>
    <w:rsid w:val="008718CB"/>
    <w:rsid w:val="0087204D"/>
    <w:rsid w:val="008944BB"/>
    <w:rsid w:val="008E74FE"/>
    <w:rsid w:val="00931219"/>
    <w:rsid w:val="009647C5"/>
    <w:rsid w:val="0097473D"/>
    <w:rsid w:val="00975FDF"/>
    <w:rsid w:val="009869B6"/>
    <w:rsid w:val="009B0F12"/>
    <w:rsid w:val="009B1E8C"/>
    <w:rsid w:val="009C352E"/>
    <w:rsid w:val="009C7531"/>
    <w:rsid w:val="009D25DA"/>
    <w:rsid w:val="009D2D61"/>
    <w:rsid w:val="009E2F07"/>
    <w:rsid w:val="00A23E70"/>
    <w:rsid w:val="00A2461F"/>
    <w:rsid w:val="00A54DAC"/>
    <w:rsid w:val="00A60841"/>
    <w:rsid w:val="00A86676"/>
    <w:rsid w:val="00A94758"/>
    <w:rsid w:val="00AA3AF5"/>
    <w:rsid w:val="00AB6A4A"/>
    <w:rsid w:val="00AC1666"/>
    <w:rsid w:val="00AF149D"/>
    <w:rsid w:val="00AF51BF"/>
    <w:rsid w:val="00AF67B7"/>
    <w:rsid w:val="00B205CE"/>
    <w:rsid w:val="00B2140F"/>
    <w:rsid w:val="00B25C8F"/>
    <w:rsid w:val="00B43AC6"/>
    <w:rsid w:val="00B630BB"/>
    <w:rsid w:val="00B63828"/>
    <w:rsid w:val="00B7229E"/>
    <w:rsid w:val="00B77EBD"/>
    <w:rsid w:val="00B836A3"/>
    <w:rsid w:val="00BB6B66"/>
    <w:rsid w:val="00BC19E0"/>
    <w:rsid w:val="00BD2724"/>
    <w:rsid w:val="00C2758E"/>
    <w:rsid w:val="00C86A09"/>
    <w:rsid w:val="00CA56A6"/>
    <w:rsid w:val="00CB4BC6"/>
    <w:rsid w:val="00CC05B2"/>
    <w:rsid w:val="00CC5733"/>
    <w:rsid w:val="00CD23FE"/>
    <w:rsid w:val="00CE3488"/>
    <w:rsid w:val="00CE4A65"/>
    <w:rsid w:val="00CF0EA2"/>
    <w:rsid w:val="00D10FF4"/>
    <w:rsid w:val="00D11575"/>
    <w:rsid w:val="00D353E2"/>
    <w:rsid w:val="00D455E5"/>
    <w:rsid w:val="00D60E2A"/>
    <w:rsid w:val="00D67D3A"/>
    <w:rsid w:val="00D727B9"/>
    <w:rsid w:val="00D77D3B"/>
    <w:rsid w:val="00D920A4"/>
    <w:rsid w:val="00DA223E"/>
    <w:rsid w:val="00DB6C5B"/>
    <w:rsid w:val="00DD24D3"/>
    <w:rsid w:val="00E003C0"/>
    <w:rsid w:val="00E15286"/>
    <w:rsid w:val="00E406C5"/>
    <w:rsid w:val="00E45432"/>
    <w:rsid w:val="00E46333"/>
    <w:rsid w:val="00E47A5F"/>
    <w:rsid w:val="00E87A4D"/>
    <w:rsid w:val="00E95039"/>
    <w:rsid w:val="00EA0EE4"/>
    <w:rsid w:val="00EB3BE5"/>
    <w:rsid w:val="00EB4084"/>
    <w:rsid w:val="00EB7B32"/>
    <w:rsid w:val="00ED625A"/>
    <w:rsid w:val="00EE3489"/>
    <w:rsid w:val="00EE6E3E"/>
    <w:rsid w:val="00EF093E"/>
    <w:rsid w:val="00F151E2"/>
    <w:rsid w:val="00F24FB8"/>
    <w:rsid w:val="00F47FE5"/>
    <w:rsid w:val="00F76C52"/>
    <w:rsid w:val="00FE3730"/>
    <w:rsid w:val="00FF3B44"/>
    <w:rsid w:val="029D519E"/>
    <w:rsid w:val="087E07EE"/>
    <w:rsid w:val="0E69490A"/>
    <w:rsid w:val="17D67FB4"/>
    <w:rsid w:val="315C5D82"/>
    <w:rsid w:val="3484543E"/>
    <w:rsid w:val="36AC4B4F"/>
    <w:rsid w:val="3DE26FC6"/>
    <w:rsid w:val="3E1A513C"/>
    <w:rsid w:val="4DF71AB2"/>
    <w:rsid w:val="4DFE3D2D"/>
    <w:rsid w:val="51DD6041"/>
    <w:rsid w:val="57212282"/>
    <w:rsid w:val="592D7790"/>
    <w:rsid w:val="5B2454E7"/>
    <w:rsid w:val="60801E5B"/>
    <w:rsid w:val="60AC0784"/>
    <w:rsid w:val="665876E7"/>
    <w:rsid w:val="6B6D29D4"/>
    <w:rsid w:val="6F2F63A5"/>
    <w:rsid w:val="78887A1D"/>
    <w:rsid w:val="7F6E476A"/>
    <w:rsid w:val="7FEC9D17"/>
    <w:rsid w:val="7FF7987C"/>
    <w:rsid w:val="B3EF8ADD"/>
    <w:rsid w:val="BF9BAF1D"/>
    <w:rsid w:val="EFB50C69"/>
    <w:rsid w:val="F7B0944B"/>
    <w:rsid w:val="FAFF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character" w:styleId="5">
    <w:name w:val="FollowedHyperlink"/>
    <w:basedOn w:val="2"/>
    <w:qFormat/>
    <w:uiPriority w:val="0"/>
    <w:rPr>
      <w:color w:val="800080"/>
      <w:u w:val="single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Body Text"/>
    <w:basedOn w:val="1"/>
    <w:unhideWhenUsed/>
    <w:qFormat/>
    <w:uiPriority w:val="99"/>
    <w:rPr>
      <w:rFonts w:ascii="Arial" w:hAnsi="Arial" w:eastAsia="Arial" w:cs="Arial"/>
      <w:sz w:val="30"/>
      <w:szCs w:val="30"/>
      <w:lang w:val="en-US" w:eastAsia="en-US" w:bidi="ar-SA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2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2"/>
    <w:link w:val="9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hyperlink" Target="https://github.com/Maury01/Waterning" TargetMode="Externa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hyperlink" Target="https://github.com/Maury01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hyperlink" Target="https://github.com/Maury01/carrito" TargetMode="External"/><Relationship Id="rId10" Type="http://schemas.openxmlformats.org/officeDocument/2006/relationships/hyperlink" Target="https://github.com/Maury01/Programacion-II/tree/Proyecto_Final_PicShared" TargetMode="Externa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kingsoft\office6\templates\download\ff3ba604\Creative%20Resume%20for%20Graduates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 for Graduates.docx</Template>
  <Pages>2</Pages>
  <Words>0</Words>
  <Characters>0</Characters>
  <Lines>1</Lines>
  <Paragraphs>1</Paragraphs>
  <TotalTime>115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2024-10-05T04:05:00Z</dcterms:created>
  <dc:creator>M pro</dc:creator>
  <cp:lastModifiedBy>M pro</cp:lastModifiedBy>
  <dcterms:modified xsi:type="dcterms:W3CDTF">2024-11-03T07:13:31Z</dcterms:modified>
  <cp:revision>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2058-12.2.0.18607</vt:lpwstr>
  </property>
  <property fmtid="{D5CDD505-2E9C-101B-9397-08002B2CF9AE}" pid="3" name="ICV">
    <vt:lpwstr>EF47B9D6054242099251856790C18A78_11</vt:lpwstr>
  </property>
</Properties>
</file>